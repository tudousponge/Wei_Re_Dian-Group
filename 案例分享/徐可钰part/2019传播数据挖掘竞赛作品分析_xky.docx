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A188A" w14:textId="1F60219A" w:rsidR="00EF270A" w:rsidRPr="009037F2" w:rsidRDefault="00D53C44">
      <w:pPr>
        <w:pStyle w:val="ac"/>
        <w:rPr>
          <w:rFonts w:ascii="STHeiti Light" w:eastAsia="STHeiti Light" w:hAnsi="STHeiti Light"/>
        </w:rPr>
      </w:pPr>
      <w:r w:rsidRPr="009037F2">
        <w:rPr>
          <w:rFonts w:ascii="STHeiti Light" w:eastAsia="STHeiti Light" w:hAnsi="STHeiti Light"/>
        </w:rPr>
        <w:t>2020/</w:t>
      </w:r>
      <w:r w:rsidR="006E7377" w:rsidRPr="009037F2">
        <w:rPr>
          <w:rFonts w:ascii="STHeiti Light" w:eastAsia="STHeiti Light" w:hAnsi="STHeiti Light" w:hint="eastAsia"/>
        </w:rPr>
        <w:t>0</w:t>
      </w:r>
      <w:r w:rsidR="007463E9" w:rsidRPr="009037F2">
        <w:rPr>
          <w:rFonts w:ascii="STHeiti Light" w:eastAsia="STHeiti Light" w:hAnsi="STHeiti Light"/>
        </w:rPr>
        <w:t>2/26</w:t>
      </w:r>
    </w:p>
    <w:p w14:paraId="4B5A0D46" w14:textId="06DAA42C" w:rsidR="00DE6B48" w:rsidRPr="009037F2" w:rsidRDefault="00D34DB8">
      <w:pPr>
        <w:pStyle w:val="a8"/>
        <w:rPr>
          <w:rFonts w:ascii="STHeiti Light" w:eastAsia="STHeiti Light" w:hAnsi="STHeiti Light"/>
        </w:rPr>
      </w:pPr>
      <w:r w:rsidRPr="009037F2">
        <w:rPr>
          <w:rFonts w:ascii="STHeiti Light" w:eastAsia="STHeiti Light" w:hAnsi="STHeiti Light" w:hint="eastAsia"/>
        </w:rPr>
        <w:t>2019</w:t>
      </w:r>
      <w:r w:rsidR="00D53C44" w:rsidRPr="009037F2">
        <w:rPr>
          <w:rFonts w:ascii="STHeiti Light" w:eastAsia="STHeiti Light" w:hAnsi="STHeiti Light" w:hint="eastAsia"/>
        </w:rPr>
        <w:t>传播数据挖掘竞赛优秀作品分析</w:t>
      </w:r>
    </w:p>
    <w:p w14:paraId="3237724A" w14:textId="77777777" w:rsidR="00DE6B48" w:rsidRPr="009037F2" w:rsidRDefault="00DE6B48" w:rsidP="00E60B77">
      <w:pPr>
        <w:rPr>
          <w:rFonts w:ascii="STHeiti Light" w:eastAsia="STHeiti Light" w:hAnsi="STHeiti Light" w:cs="MS Mincho"/>
          <w:sz w:val="20"/>
          <w:szCs w:val="20"/>
        </w:rPr>
      </w:pPr>
    </w:p>
    <w:p w14:paraId="3BD1A48B" w14:textId="7AF2B069" w:rsidR="00E60B77" w:rsidRPr="00873BE2" w:rsidRDefault="00E60B77" w:rsidP="00E60B77">
      <w:pPr>
        <w:rPr>
          <w:rFonts w:ascii="STHeiti Light" w:eastAsia="STHeiti Light" w:hAnsi="STHeiti Light"/>
          <w:sz w:val="20"/>
          <w:szCs w:val="20"/>
        </w:rPr>
      </w:pPr>
      <w:r w:rsidRPr="00873BE2">
        <w:rPr>
          <w:rFonts w:ascii="STHeiti Light" w:eastAsia="STHeiti Light" w:hAnsi="STHeiti Light" w:cs="MS Mincho"/>
          <w:sz w:val="20"/>
          <w:szCs w:val="20"/>
        </w:rPr>
        <w:t>冠</w:t>
      </w:r>
      <w:r w:rsidRPr="00873BE2">
        <w:rPr>
          <w:rFonts w:ascii="STHeiti Light" w:eastAsia="STHeiti Light" w:hAnsi="STHeiti Light" w:cs="SimSun"/>
          <w:sz w:val="20"/>
          <w:szCs w:val="20"/>
        </w:rPr>
        <w:t>军</w:t>
      </w:r>
      <w:r w:rsidRPr="00873BE2">
        <w:rPr>
          <w:rFonts w:ascii="STHeiti Light" w:eastAsia="STHeiti Light" w:hAnsi="STHeiti Light" w:cs="SimSun" w:hint="eastAsia"/>
          <w:sz w:val="20"/>
          <w:szCs w:val="20"/>
        </w:rPr>
        <w:t>：</w:t>
      </w:r>
      <w:r w:rsidRPr="00873BE2">
        <w:rPr>
          <w:rFonts w:ascii="STHeiti Light" w:eastAsia="STHeiti Light" w:hAnsi="STHeiti Light" w:cs="MS Mincho"/>
          <w:color w:val="3E3E3E"/>
          <w:spacing w:val="15"/>
          <w:sz w:val="20"/>
          <w:szCs w:val="20"/>
          <w:shd w:val="clear" w:color="auto" w:fill="FFFFFF"/>
        </w:rPr>
        <w:t>网</w:t>
      </w:r>
      <w:r w:rsidRPr="00873BE2">
        <w:rPr>
          <w:rFonts w:ascii="STHeiti Light" w:eastAsia="STHeiti Light" w:hAnsi="STHeiti Light" w:cs="SimSun"/>
          <w:color w:val="3E3E3E"/>
          <w:spacing w:val="15"/>
          <w:sz w:val="20"/>
          <w:szCs w:val="20"/>
          <w:shd w:val="clear" w:color="auto" w:fill="FFFFFF"/>
        </w:rPr>
        <w:t>络</w:t>
      </w:r>
      <w:r w:rsidRPr="00873BE2">
        <w:rPr>
          <w:rFonts w:ascii="STHeiti Light" w:eastAsia="STHeiti Light" w:hAnsi="STHeiti Light" w:cs="MS Mincho"/>
          <w:color w:val="3E3E3E"/>
          <w:spacing w:val="15"/>
          <w:sz w:val="20"/>
          <w:szCs w:val="20"/>
          <w:shd w:val="clear" w:color="auto" w:fill="FFFFFF"/>
        </w:rPr>
        <w:t>良性越</w:t>
      </w:r>
      <w:r w:rsidRPr="00873BE2">
        <w:rPr>
          <w:rFonts w:ascii="STHeiti Light" w:eastAsia="STHeiti Light" w:hAnsi="STHeiti Light" w:cs="SimSun"/>
          <w:color w:val="3E3E3E"/>
          <w:spacing w:val="15"/>
          <w:sz w:val="20"/>
          <w:szCs w:val="20"/>
          <w:shd w:val="clear" w:color="auto" w:fill="FFFFFF"/>
        </w:rPr>
        <w:t>轨</w:t>
      </w:r>
      <w:r w:rsidRPr="00873BE2">
        <w:rPr>
          <w:rFonts w:ascii="STHeiti Light" w:eastAsia="STHeiti Light" w:hAnsi="STHeiti Light" w:cs="MS Mincho"/>
          <w:color w:val="3E3E3E"/>
          <w:spacing w:val="15"/>
          <w:sz w:val="20"/>
          <w:szCs w:val="20"/>
          <w:shd w:val="clear" w:color="auto" w:fill="FFFFFF"/>
        </w:rPr>
        <w:t>行</w:t>
      </w:r>
      <w:r w:rsidRPr="00873BE2">
        <w:rPr>
          <w:rFonts w:ascii="STHeiti Light" w:eastAsia="STHeiti Light" w:hAnsi="STHeiti Light" w:cs="SimSun"/>
          <w:color w:val="3E3E3E"/>
          <w:spacing w:val="15"/>
          <w:sz w:val="20"/>
          <w:szCs w:val="20"/>
          <w:shd w:val="clear" w:color="auto" w:fill="FFFFFF"/>
        </w:rPr>
        <w:t>为</w:t>
      </w:r>
      <w:r w:rsidRPr="00873BE2">
        <w:rPr>
          <w:rFonts w:ascii="STHeiti Light" w:eastAsia="STHeiti Light" w:hAnsi="STHeiti Light" w:cs="MS Mincho"/>
          <w:color w:val="3E3E3E"/>
          <w:spacing w:val="15"/>
          <w:sz w:val="20"/>
          <w:szCs w:val="20"/>
          <w:shd w:val="clear" w:color="auto" w:fill="FFFFFF"/>
        </w:rPr>
        <w:t>研究</w:t>
      </w:r>
      <w:r w:rsidRPr="00873BE2">
        <w:rPr>
          <w:rFonts w:ascii="STHeiti Light" w:eastAsia="STHeiti Light" w:hAnsi="STHeiti Light"/>
          <w:color w:val="3E3E3E"/>
          <w:spacing w:val="15"/>
          <w:sz w:val="20"/>
          <w:szCs w:val="20"/>
          <w:shd w:val="clear" w:color="auto" w:fill="FFFFFF"/>
        </w:rPr>
        <w:t>——</w:t>
      </w:r>
      <w:r w:rsidRPr="00873BE2">
        <w:rPr>
          <w:rFonts w:ascii="STHeiti Light" w:eastAsia="STHeiti Light" w:hAnsi="STHeiti Light" w:cs="MS Mincho"/>
          <w:color w:val="3E3E3E"/>
          <w:spacing w:val="15"/>
          <w:sz w:val="20"/>
          <w:szCs w:val="20"/>
          <w:shd w:val="clear" w:color="auto" w:fill="FFFFFF"/>
        </w:rPr>
        <w:t>以</w:t>
      </w:r>
      <w:r w:rsidRPr="00873BE2">
        <w:rPr>
          <w:rFonts w:ascii="STHeiti Light" w:eastAsia="STHeiti Light" w:hAnsi="STHeiti Light"/>
          <w:color w:val="3E3E3E"/>
          <w:spacing w:val="15"/>
          <w:sz w:val="20"/>
          <w:szCs w:val="20"/>
          <w:shd w:val="clear" w:color="auto" w:fill="FFFFFF"/>
        </w:rPr>
        <w:t>“</w:t>
      </w:r>
      <w:r w:rsidRPr="00873BE2">
        <w:rPr>
          <w:rFonts w:ascii="STHeiti Light" w:eastAsia="STHeiti Light" w:hAnsi="STHeiti Light" w:cs="MS Mincho"/>
          <w:color w:val="3E3E3E"/>
          <w:spacing w:val="15"/>
          <w:sz w:val="20"/>
          <w:szCs w:val="20"/>
          <w:shd w:val="clear" w:color="auto" w:fill="FFFFFF"/>
        </w:rPr>
        <w:t>昆山</w:t>
      </w:r>
      <w:r w:rsidRPr="00873BE2">
        <w:rPr>
          <w:rFonts w:ascii="STHeiti Light" w:eastAsia="STHeiti Light" w:hAnsi="STHeiti Light" w:cs="SimSun"/>
          <w:color w:val="3E3E3E"/>
          <w:spacing w:val="15"/>
          <w:sz w:val="20"/>
          <w:szCs w:val="20"/>
          <w:shd w:val="clear" w:color="auto" w:fill="FFFFFF"/>
        </w:rPr>
        <w:t>龙</w:t>
      </w:r>
      <w:r w:rsidRPr="00873BE2">
        <w:rPr>
          <w:rFonts w:ascii="STHeiti Light" w:eastAsia="STHeiti Light" w:hAnsi="STHeiti Light" w:cs="MS Mincho"/>
          <w:color w:val="3E3E3E"/>
          <w:spacing w:val="15"/>
          <w:sz w:val="20"/>
          <w:szCs w:val="20"/>
          <w:shd w:val="clear" w:color="auto" w:fill="FFFFFF"/>
        </w:rPr>
        <w:t>哥反</w:t>
      </w:r>
      <w:r w:rsidRPr="00873BE2">
        <w:rPr>
          <w:rFonts w:ascii="STHeiti Light" w:eastAsia="STHeiti Light" w:hAnsi="STHeiti Light" w:cs="SimSun"/>
          <w:color w:val="3E3E3E"/>
          <w:spacing w:val="15"/>
          <w:sz w:val="20"/>
          <w:szCs w:val="20"/>
          <w:shd w:val="clear" w:color="auto" w:fill="FFFFFF"/>
        </w:rPr>
        <w:t>杀</w:t>
      </w:r>
      <w:r w:rsidRPr="00873BE2">
        <w:rPr>
          <w:rFonts w:ascii="STHeiti Light" w:eastAsia="STHeiti Light" w:hAnsi="STHeiti Light" w:cs="MS Mincho"/>
          <w:color w:val="3E3E3E"/>
          <w:spacing w:val="15"/>
          <w:sz w:val="20"/>
          <w:szCs w:val="20"/>
          <w:shd w:val="clear" w:color="auto" w:fill="FFFFFF"/>
        </w:rPr>
        <w:t>案</w:t>
      </w:r>
      <w:r w:rsidRPr="00873BE2">
        <w:rPr>
          <w:rFonts w:ascii="STHeiti Light" w:eastAsia="STHeiti Light" w:hAnsi="STHeiti Light"/>
          <w:color w:val="3E3E3E"/>
          <w:spacing w:val="15"/>
          <w:sz w:val="20"/>
          <w:szCs w:val="20"/>
          <w:shd w:val="clear" w:color="auto" w:fill="FFFFFF"/>
        </w:rPr>
        <w:t>”</w:t>
      </w:r>
      <w:r w:rsidRPr="00873BE2">
        <w:rPr>
          <w:rFonts w:ascii="STHeiti Light" w:eastAsia="STHeiti Light" w:hAnsi="STHeiti Light" w:cs="SimSun"/>
          <w:color w:val="3E3E3E"/>
          <w:spacing w:val="15"/>
          <w:sz w:val="20"/>
          <w:szCs w:val="20"/>
          <w:shd w:val="clear" w:color="auto" w:fill="FFFFFF"/>
        </w:rPr>
        <w:t>为</w:t>
      </w:r>
      <w:r w:rsidRPr="00873BE2">
        <w:rPr>
          <w:rFonts w:ascii="STHeiti Light" w:eastAsia="STHeiti Light" w:hAnsi="STHeiti Light" w:cs="MS Mincho"/>
          <w:color w:val="3E3E3E"/>
          <w:spacing w:val="15"/>
          <w:sz w:val="20"/>
          <w:szCs w:val="20"/>
          <w:shd w:val="clear" w:color="auto" w:fill="FFFFFF"/>
        </w:rPr>
        <w:t>例</w:t>
      </w:r>
    </w:p>
    <w:p w14:paraId="0A297895" w14:textId="4C81B1B8" w:rsidR="00E60B77" w:rsidRPr="00873BE2" w:rsidRDefault="00880DAD" w:rsidP="00E60B77">
      <w:pPr>
        <w:rPr>
          <w:rFonts w:ascii="STHeiti Light" w:eastAsia="STHeiti Light" w:hAnsi="STHeiti Light"/>
          <w:sz w:val="20"/>
          <w:szCs w:val="20"/>
        </w:rPr>
      </w:pPr>
      <w:hyperlink r:id="rId8" w:history="1">
        <w:r w:rsidR="00E60B77" w:rsidRPr="00873BE2">
          <w:rPr>
            <w:rStyle w:val="af9"/>
            <w:rFonts w:ascii="STHeiti Light" w:eastAsia="STHeiti Light" w:hAnsi="STHeiti Light"/>
            <w:sz w:val="20"/>
            <w:szCs w:val="20"/>
          </w:rPr>
          <w:t>https://mp.weixin.qq.com/s/Go2qoM4tzqp1L8h3UkP_-w</w:t>
        </w:r>
      </w:hyperlink>
    </w:p>
    <w:p w14:paraId="0A682099" w14:textId="5C45DD6B" w:rsidR="00333446" w:rsidRPr="00873BE2" w:rsidRDefault="00E60B77" w:rsidP="00333446">
      <w:pPr>
        <w:rPr>
          <w:rFonts w:ascii="STHeiti Light" w:eastAsia="STHeiti Light" w:hAnsi="STHeiti Light"/>
          <w:sz w:val="20"/>
          <w:szCs w:val="20"/>
        </w:rPr>
      </w:pPr>
      <w:r w:rsidRPr="00873BE2">
        <w:rPr>
          <w:rFonts w:ascii="STHeiti Light" w:eastAsia="STHeiti Light" w:hAnsi="STHeiti Light" w:hint="eastAsia"/>
          <w:sz w:val="20"/>
          <w:szCs w:val="20"/>
        </w:rPr>
        <w:t>亚军：</w:t>
      </w:r>
      <w:r w:rsidR="0015593A" w:rsidRPr="00873BE2">
        <w:rPr>
          <w:rFonts w:ascii="STHeiti Light" w:eastAsia="STHeiti Light" w:hAnsi="STHeiti Light" w:hint="eastAsia"/>
          <w:color w:val="191919"/>
          <w:sz w:val="20"/>
          <w:szCs w:val="20"/>
          <w:shd w:val="clear" w:color="auto" w:fill="FFFFFF"/>
        </w:rPr>
        <w:t>“昆山反杀案”中微博用户的情绪传播分析</w:t>
      </w:r>
      <w:hyperlink r:id="rId9" w:history="1">
        <w:r w:rsidR="002169F0" w:rsidRPr="002169F0">
          <w:rPr>
            <w:rStyle w:val="af9"/>
            <w:rFonts w:ascii="STHeiti Light" w:eastAsia="STHeiti Light" w:hAnsi="STHeiti Light"/>
            <w:sz w:val="20"/>
            <w:szCs w:val="20"/>
          </w:rPr>
          <w:t>https://weibo.com/ttarticle/p/show?id=2309404397264108912931</w:t>
        </w:r>
      </w:hyperlink>
    </w:p>
    <w:p w14:paraId="20B33049" w14:textId="52FCDEDB" w:rsidR="0015593A" w:rsidRPr="00873BE2" w:rsidRDefault="002D3780" w:rsidP="0015593A">
      <w:pPr>
        <w:rPr>
          <w:rFonts w:ascii="STHeiti Light" w:eastAsia="STHeiti Light" w:hAnsi="STHeiti Light"/>
          <w:sz w:val="20"/>
          <w:szCs w:val="20"/>
        </w:rPr>
      </w:pPr>
      <w:r w:rsidRPr="00873BE2">
        <w:rPr>
          <w:rFonts w:ascii="STHeiti Light" w:eastAsia="STHeiti Light" w:hAnsi="STHeiti Light" w:cs="MS Mincho" w:hint="eastAsia"/>
          <w:color w:val="3E3E3E"/>
          <w:spacing w:val="15"/>
          <w:sz w:val="20"/>
          <w:szCs w:val="20"/>
          <w:shd w:val="clear" w:color="auto" w:fill="FFFFFF"/>
        </w:rPr>
        <w:t>亚军：</w:t>
      </w:r>
      <w:r w:rsidR="0015593A" w:rsidRPr="00873BE2">
        <w:rPr>
          <w:rFonts w:ascii="STHeiti Light" w:eastAsia="STHeiti Light" w:hAnsi="STHeiti Light" w:cs="MS Mincho"/>
          <w:color w:val="3E3E3E"/>
          <w:spacing w:val="15"/>
          <w:sz w:val="20"/>
          <w:szCs w:val="20"/>
          <w:shd w:val="clear" w:color="auto" w:fill="FFFFFF"/>
        </w:rPr>
        <w:t>情感</w:t>
      </w:r>
      <w:r w:rsidR="0015593A" w:rsidRPr="00873BE2">
        <w:rPr>
          <w:rFonts w:ascii="STHeiti Light" w:eastAsia="STHeiti Light" w:hAnsi="STHeiti Light" w:cs="SimSun"/>
          <w:color w:val="3E3E3E"/>
          <w:spacing w:val="15"/>
          <w:sz w:val="20"/>
          <w:szCs w:val="20"/>
          <w:shd w:val="clear" w:color="auto" w:fill="FFFFFF"/>
        </w:rPr>
        <w:t>联</w:t>
      </w:r>
      <w:r w:rsidR="0015593A" w:rsidRPr="00873BE2">
        <w:rPr>
          <w:rFonts w:ascii="STHeiti Light" w:eastAsia="STHeiti Light" w:hAnsi="STHeiti Light" w:cs="MS Mincho"/>
          <w:color w:val="3E3E3E"/>
          <w:spacing w:val="15"/>
          <w:sz w:val="20"/>
          <w:szCs w:val="20"/>
          <w:shd w:val="clear" w:color="auto" w:fill="FFFFFF"/>
        </w:rPr>
        <w:t>盟：养成系偶像与粉</w:t>
      </w:r>
      <w:r w:rsidR="0015593A" w:rsidRPr="00873BE2">
        <w:rPr>
          <w:rFonts w:ascii="STHeiti Light" w:eastAsia="STHeiti Light" w:hAnsi="STHeiti Light" w:cs="SimSun"/>
          <w:color w:val="3E3E3E"/>
          <w:spacing w:val="15"/>
          <w:sz w:val="20"/>
          <w:szCs w:val="20"/>
          <w:shd w:val="clear" w:color="auto" w:fill="FFFFFF"/>
        </w:rPr>
        <w:t>丝</w:t>
      </w:r>
      <w:r w:rsidR="0015593A" w:rsidRPr="00873BE2">
        <w:rPr>
          <w:rFonts w:ascii="STHeiti Light" w:eastAsia="STHeiti Light" w:hAnsi="STHeiti Light" w:cs="MS Mincho"/>
          <w:color w:val="3E3E3E"/>
          <w:spacing w:val="15"/>
          <w:sz w:val="20"/>
          <w:szCs w:val="20"/>
          <w:shd w:val="clear" w:color="auto" w:fill="FFFFFF"/>
        </w:rPr>
        <w:t>群体关系研究</w:t>
      </w:r>
    </w:p>
    <w:p w14:paraId="26381B9C" w14:textId="77777777" w:rsidR="0015593A" w:rsidRPr="00873BE2" w:rsidRDefault="00880DAD" w:rsidP="0015593A">
      <w:pPr>
        <w:rPr>
          <w:rFonts w:ascii="STHeiti Light" w:eastAsia="STHeiti Light" w:hAnsi="STHeiti Light"/>
          <w:sz w:val="20"/>
          <w:szCs w:val="20"/>
        </w:rPr>
      </w:pPr>
      <w:hyperlink r:id="rId10" w:history="1">
        <w:r w:rsidR="0015593A" w:rsidRPr="00873BE2">
          <w:rPr>
            <w:rStyle w:val="af9"/>
            <w:rFonts w:ascii="STHeiti Light" w:eastAsia="STHeiti Light" w:hAnsi="STHeiti Light"/>
            <w:sz w:val="20"/>
            <w:szCs w:val="20"/>
          </w:rPr>
          <w:t>https://mp.weixin.qq.com/s/Mm5gZGtXo87p4O1LvY9V3w</w:t>
        </w:r>
      </w:hyperlink>
    </w:p>
    <w:p w14:paraId="1656CFDB" w14:textId="5FA93B79" w:rsidR="00333446" w:rsidRPr="00873BE2" w:rsidRDefault="005346D6" w:rsidP="00E60B77">
      <w:pPr>
        <w:rPr>
          <w:rFonts w:ascii="STHeiti Light" w:eastAsia="STHeiti Light" w:hAnsi="STHeiti Light"/>
          <w:sz w:val="20"/>
          <w:szCs w:val="20"/>
        </w:rPr>
      </w:pPr>
      <w:r w:rsidRPr="00873BE2">
        <w:rPr>
          <w:rFonts w:ascii="STHeiti Light" w:eastAsia="STHeiti Light" w:hAnsi="STHeiti Light" w:hint="eastAsia"/>
          <w:sz w:val="20"/>
          <w:szCs w:val="20"/>
        </w:rPr>
        <w:t>季军：</w:t>
      </w:r>
      <w:r w:rsidR="001F6C0F" w:rsidRPr="00873BE2">
        <w:rPr>
          <w:rFonts w:ascii="STHeiti Light" w:eastAsia="STHeiti Light" w:hAnsi="STHeiti Light" w:hint="eastAsia"/>
          <w:sz w:val="20"/>
          <w:szCs w:val="20"/>
        </w:rPr>
        <w:t>从大数据看基于受众的国产电影社会化营销</w:t>
      </w:r>
    </w:p>
    <w:p w14:paraId="2E495121" w14:textId="4E85D2CB" w:rsidR="005346D6" w:rsidRPr="00873BE2" w:rsidRDefault="00880DAD" w:rsidP="00E60B77">
      <w:pPr>
        <w:rPr>
          <w:rFonts w:ascii="STHeiti Light" w:eastAsia="STHeiti Light" w:hAnsi="STHeiti Light"/>
          <w:sz w:val="20"/>
          <w:szCs w:val="20"/>
        </w:rPr>
      </w:pPr>
      <w:hyperlink r:id="rId11" w:history="1">
        <w:r w:rsidR="00740C0C" w:rsidRPr="00873BE2">
          <w:rPr>
            <w:rStyle w:val="af9"/>
            <w:rFonts w:ascii="STHeiti Light" w:eastAsia="STHeiti Light" w:hAnsi="STHeiti Light"/>
            <w:sz w:val="20"/>
            <w:szCs w:val="20"/>
          </w:rPr>
          <w:t>https://mp.weixin.qq.com/s/PCo3-w5NpSHjWUjD8drRuw</w:t>
        </w:r>
      </w:hyperlink>
    </w:p>
    <w:p w14:paraId="240F9C70" w14:textId="3EA577CD" w:rsidR="00740C0C" w:rsidRPr="00873BE2" w:rsidRDefault="00740C0C" w:rsidP="00E60B77">
      <w:pPr>
        <w:rPr>
          <w:rFonts w:ascii="STHeiti Light" w:eastAsia="STHeiti Light" w:hAnsi="STHeiti Light"/>
          <w:sz w:val="20"/>
          <w:szCs w:val="20"/>
        </w:rPr>
      </w:pPr>
      <w:r w:rsidRPr="00873BE2">
        <w:rPr>
          <w:rFonts w:ascii="STHeiti Light" w:eastAsia="STHeiti Light" w:hAnsi="STHeiti Light" w:hint="eastAsia"/>
          <w:sz w:val="20"/>
          <w:szCs w:val="20"/>
        </w:rPr>
        <w:t>季军：《创造101》中哪位导师最受欢迎？</w:t>
      </w:r>
    </w:p>
    <w:p w14:paraId="7D96C306" w14:textId="77777777" w:rsidR="00740C0C" w:rsidRPr="00873BE2" w:rsidRDefault="00880DAD" w:rsidP="00740C0C">
      <w:pPr>
        <w:rPr>
          <w:rFonts w:ascii="STHeiti Light" w:eastAsia="STHeiti Light" w:hAnsi="STHeiti Light"/>
          <w:sz w:val="20"/>
          <w:szCs w:val="20"/>
        </w:rPr>
      </w:pPr>
      <w:hyperlink r:id="rId12" w:history="1">
        <w:r w:rsidR="00740C0C" w:rsidRPr="00873BE2">
          <w:rPr>
            <w:rStyle w:val="af9"/>
            <w:rFonts w:ascii="STHeiti Light" w:eastAsia="STHeiti Light" w:hAnsi="STHeiti Light"/>
            <w:sz w:val="20"/>
            <w:szCs w:val="20"/>
          </w:rPr>
          <w:t>https://mp.weixin.qq.com/s/pes-xpFaP3mLstPLsMYRCQ</w:t>
        </w:r>
      </w:hyperlink>
    </w:p>
    <w:p w14:paraId="03988BF2" w14:textId="4B971DA9" w:rsidR="00740C0C" w:rsidRPr="00873BE2" w:rsidRDefault="005F226D" w:rsidP="00E60B77">
      <w:pPr>
        <w:rPr>
          <w:rFonts w:ascii="STHeiti Light" w:eastAsia="STHeiti Light" w:hAnsi="STHeiti Light"/>
          <w:sz w:val="20"/>
          <w:szCs w:val="20"/>
        </w:rPr>
      </w:pPr>
      <w:r w:rsidRPr="00873BE2">
        <w:rPr>
          <w:rFonts w:ascii="STHeiti Light" w:eastAsia="STHeiti Light" w:hAnsi="STHeiti Light" w:hint="eastAsia"/>
          <w:sz w:val="20"/>
          <w:szCs w:val="20"/>
        </w:rPr>
        <w:t>季军：网络舆论传播的空间特征研究</w:t>
      </w:r>
    </w:p>
    <w:p w14:paraId="4537D73C" w14:textId="57006BD8" w:rsidR="005F226D" w:rsidRPr="00004944" w:rsidRDefault="00880DAD" w:rsidP="00E60B77">
      <w:pPr>
        <w:rPr>
          <w:rFonts w:ascii="STHeiti Light" w:eastAsia="STHeiti Light" w:hAnsi="STHeiti Light" w:hint="eastAsia"/>
          <w:sz w:val="20"/>
          <w:szCs w:val="20"/>
        </w:rPr>
      </w:pPr>
      <w:hyperlink r:id="rId13" w:history="1">
        <w:r w:rsidR="005F226D" w:rsidRPr="00873BE2">
          <w:rPr>
            <w:rStyle w:val="af9"/>
            <w:rFonts w:ascii="STHeiti Light" w:eastAsia="STHeiti Light" w:hAnsi="STHeiti Light"/>
            <w:sz w:val="20"/>
            <w:szCs w:val="20"/>
          </w:rPr>
          <w:t>https://mp.weixin.qq.com/s/cLqImFsh-vGXzGYYQ7e-bQ</w:t>
        </w:r>
      </w:hyperlink>
    </w:p>
    <w:p w14:paraId="63B1C8FA" w14:textId="72C527B8" w:rsidR="00EF270A" w:rsidRPr="009037F2" w:rsidRDefault="00D53C44" w:rsidP="00F0477B">
      <w:pPr>
        <w:pStyle w:val="1"/>
        <w:rPr>
          <w:rFonts w:ascii="STHeiti Light" w:eastAsia="STHeiti Light" w:hAnsi="STHeiti Light"/>
        </w:rPr>
      </w:pPr>
      <w:r w:rsidRPr="009037F2">
        <w:rPr>
          <w:rFonts w:ascii="STHeiti Light" w:eastAsia="STHeiti Light" w:hAnsi="STHeiti Light" w:hint="eastAsia"/>
        </w:rPr>
        <w:t>报告书</w:t>
      </w:r>
      <w:r w:rsidR="0070630D">
        <w:rPr>
          <w:rFonts w:ascii="STHeiti Light" w:eastAsia="STHeiti Light" w:hAnsi="STHeiti Light" w:hint="eastAsia"/>
        </w:rPr>
        <w:t>/ppt</w:t>
      </w:r>
      <w:r w:rsidRPr="009037F2">
        <w:rPr>
          <w:rFonts w:ascii="STHeiti Light" w:eastAsia="STHeiti Light" w:hAnsi="STHeiti Light" w:hint="eastAsia"/>
        </w:rPr>
        <w:t>框架</w:t>
      </w:r>
    </w:p>
    <w:p w14:paraId="36780759" w14:textId="5A094D32" w:rsidR="00EF270A" w:rsidRPr="009037F2" w:rsidRDefault="00C15E2B" w:rsidP="00073BF1">
      <w:pPr>
        <w:pStyle w:val="2"/>
      </w:pPr>
      <w:r w:rsidRPr="009037F2">
        <w:rPr>
          <w:rFonts w:hint="eastAsia"/>
        </w:rPr>
        <w:t>冠军</w:t>
      </w:r>
      <w:r w:rsidR="00B2788B" w:rsidRPr="009037F2">
        <w:rPr>
          <w:rFonts w:hint="eastAsia"/>
        </w:rPr>
        <w:t xml:space="preserve"> -</w:t>
      </w:r>
      <w:r w:rsidR="00F0477B" w:rsidRPr="009037F2">
        <w:rPr>
          <w:rFonts w:hint="eastAsia"/>
        </w:rPr>
        <w:t>“昆山龙哥反杀案”</w:t>
      </w:r>
      <w:r w:rsidR="00DF3FC0" w:rsidRPr="009037F2">
        <w:rPr>
          <w:rFonts w:hint="eastAsia"/>
        </w:rPr>
        <w:t>分析报告</w:t>
      </w:r>
      <w:r w:rsidR="00F06BCE" w:rsidRPr="009037F2">
        <w:t xml:space="preserve">  </w:t>
      </w:r>
      <w:r w:rsidR="00CB19E5">
        <w:rPr>
          <w:rFonts w:hint="eastAsia"/>
        </w:rPr>
        <w:t>（</w:t>
      </w:r>
      <w:r w:rsidR="00D46714">
        <w:rPr>
          <w:rFonts w:hint="eastAsia"/>
        </w:rPr>
        <w:t>文字报告书，</w:t>
      </w:r>
      <w:r w:rsidR="00073BF1">
        <w:rPr>
          <w:rFonts w:hint="eastAsia"/>
        </w:rPr>
        <w:t>与</w:t>
      </w:r>
      <w:r w:rsidR="00F06BCE" w:rsidRPr="00073BF1">
        <w:rPr>
          <w:lang w:val="en-US"/>
        </w:rPr>
        <w:t xml:space="preserve">APA Style </w:t>
      </w:r>
      <w:r w:rsidR="00073BF1" w:rsidRPr="00073BF1">
        <w:rPr>
          <w:rFonts w:hint="eastAsia"/>
          <w:lang w:val="en-US"/>
        </w:rPr>
        <w:t>高度相似</w:t>
      </w:r>
      <w:r w:rsidR="003F6800">
        <w:rPr>
          <w:rFonts w:hint="eastAsia"/>
        </w:rPr>
        <w:t>）</w:t>
      </w:r>
    </w:p>
    <w:p w14:paraId="6D9BA122" w14:textId="65CACDC9" w:rsidR="00EF270A" w:rsidRPr="009037F2" w:rsidRDefault="00CC75D2" w:rsidP="00CC75D2">
      <w:pPr>
        <w:pStyle w:val="3"/>
        <w:rPr>
          <w:rFonts w:ascii="STHeiti Light" w:eastAsia="STHeiti Light" w:hAnsi="STHeiti Light"/>
        </w:rPr>
      </w:pPr>
      <w:r w:rsidRPr="009037F2">
        <w:rPr>
          <w:rFonts w:ascii="STHeiti Light" w:eastAsia="STHeiti Light" w:hAnsi="STHeiti Light" w:hint="eastAsia"/>
        </w:rPr>
        <w:t>摘要</w:t>
      </w:r>
      <w:r w:rsidR="00534B25" w:rsidRPr="009037F2">
        <w:rPr>
          <w:rFonts w:ascii="STHeiti Light" w:eastAsia="STHeiti Light" w:hAnsi="STHeiti Light" w:hint="eastAsia"/>
        </w:rPr>
        <w:t xml:space="preserve">  </w:t>
      </w:r>
      <w:r w:rsidR="009069E4" w:rsidRPr="009037F2">
        <w:rPr>
          <w:rFonts w:ascii="STHeiti Light" w:eastAsia="STHeiti Light" w:hAnsi="STHeiti Light"/>
          <w:lang w:val="en-US"/>
        </w:rPr>
        <w:t>Abstract</w:t>
      </w:r>
    </w:p>
    <w:p w14:paraId="56708C01" w14:textId="3C992346" w:rsidR="00CC75D2" w:rsidRPr="009037F2" w:rsidRDefault="00CC75D2" w:rsidP="00CC75D2">
      <w:pPr>
        <w:pStyle w:val="3"/>
        <w:rPr>
          <w:rFonts w:ascii="STHeiti Light" w:eastAsia="STHeiti Light" w:hAnsi="STHeiti Light"/>
        </w:rPr>
      </w:pPr>
      <w:r w:rsidRPr="009037F2">
        <w:rPr>
          <w:rFonts w:ascii="STHeiti Light" w:eastAsia="STHeiti Light" w:hAnsi="STHeiti Light" w:hint="eastAsia"/>
        </w:rPr>
        <w:t>引言</w:t>
      </w:r>
      <w:r w:rsidR="009069E4" w:rsidRPr="009037F2">
        <w:rPr>
          <w:rFonts w:ascii="STHeiti Light" w:eastAsia="STHeiti Light" w:hAnsi="STHeiti Light"/>
        </w:rPr>
        <w:t xml:space="preserve">  Information</w:t>
      </w:r>
      <w:r w:rsidR="00534B25" w:rsidRPr="009037F2">
        <w:rPr>
          <w:rFonts w:ascii="STHeiti Light" w:eastAsia="STHeiti Light" w:hAnsi="STHeiti Light" w:hint="eastAsia"/>
        </w:rPr>
        <w:t xml:space="preserve">  </w:t>
      </w:r>
    </w:p>
    <w:p w14:paraId="22B1EA4C" w14:textId="6CEDCE6A" w:rsidR="00CC75D2" w:rsidRPr="009037F2" w:rsidRDefault="00CC75D2" w:rsidP="00CC75D2">
      <w:pPr>
        <w:pStyle w:val="3"/>
        <w:rPr>
          <w:rFonts w:ascii="STHeiti Light" w:eastAsia="STHeiti Light" w:hAnsi="STHeiti Light"/>
        </w:rPr>
      </w:pPr>
      <w:r w:rsidRPr="009037F2">
        <w:rPr>
          <w:rFonts w:ascii="STHeiti Light" w:eastAsia="STHeiti Light" w:hAnsi="STHeiti Light" w:hint="eastAsia"/>
        </w:rPr>
        <w:t>问题的提出与分析</w:t>
      </w:r>
      <w:r w:rsidR="009069E4" w:rsidRPr="009037F2">
        <w:rPr>
          <w:rFonts w:ascii="STHeiti Light" w:eastAsia="STHeiti Light" w:hAnsi="STHeiti Light"/>
        </w:rPr>
        <w:t xml:space="preserve"> </w:t>
      </w:r>
    </w:p>
    <w:p w14:paraId="57F9C7D5" w14:textId="7A55AEFA" w:rsidR="00CC75D2" w:rsidRPr="009037F2" w:rsidRDefault="00CC75D2" w:rsidP="00CC75D2">
      <w:pPr>
        <w:pStyle w:val="3"/>
        <w:rPr>
          <w:rFonts w:ascii="STHeiti Light" w:eastAsia="STHeiti Light" w:hAnsi="STHeiti Light"/>
        </w:rPr>
      </w:pPr>
      <w:r w:rsidRPr="009037F2">
        <w:rPr>
          <w:rFonts w:ascii="STHeiti Light" w:eastAsia="STHeiti Light" w:hAnsi="STHeiti Light" w:hint="eastAsia"/>
        </w:rPr>
        <w:t>研究过程与方法</w:t>
      </w:r>
      <w:r w:rsidR="00A222CB" w:rsidRPr="009037F2">
        <w:rPr>
          <w:rFonts w:ascii="STHeiti Light" w:eastAsia="STHeiti Light" w:hAnsi="STHeiti Light" w:hint="eastAsia"/>
        </w:rPr>
        <w:t xml:space="preserve"> </w:t>
      </w:r>
      <w:r w:rsidR="00A222CB" w:rsidRPr="009037F2">
        <w:rPr>
          <w:rFonts w:ascii="STHeiti Light" w:eastAsia="STHeiti Light" w:hAnsi="STHeiti Light"/>
        </w:rPr>
        <w:t>Method &amp; Measurement</w:t>
      </w:r>
    </w:p>
    <w:p w14:paraId="109EA281" w14:textId="6A1DCF98" w:rsidR="00CC75D2" w:rsidRPr="009037F2" w:rsidRDefault="000D4E18" w:rsidP="00CC75D2">
      <w:pPr>
        <w:pStyle w:val="3"/>
        <w:rPr>
          <w:rFonts w:ascii="STHeiti Light" w:eastAsia="STHeiti Light" w:hAnsi="STHeiti Light"/>
        </w:rPr>
      </w:pPr>
      <w:r w:rsidRPr="009037F2">
        <w:rPr>
          <w:rFonts w:ascii="STHeiti Light" w:eastAsia="STHeiti Light" w:hAnsi="STHeiti Light" w:hint="eastAsia"/>
        </w:rPr>
        <w:t>研究发现</w:t>
      </w:r>
      <w:r w:rsidR="00534B25" w:rsidRPr="009037F2">
        <w:rPr>
          <w:rFonts w:ascii="STHeiti Light" w:eastAsia="STHeiti Light" w:hAnsi="STHeiti Light" w:hint="eastAsia"/>
        </w:rPr>
        <w:t xml:space="preserve"> </w:t>
      </w:r>
      <w:r w:rsidR="00534B25" w:rsidRPr="009037F2">
        <w:rPr>
          <w:rFonts w:ascii="STHeiti Light" w:eastAsia="STHeiti Light" w:hAnsi="STHeiti Light"/>
          <w:lang w:val="en-US"/>
        </w:rPr>
        <w:t>Result</w:t>
      </w:r>
    </w:p>
    <w:p w14:paraId="0007623B" w14:textId="6488C471" w:rsidR="002022E2" w:rsidRPr="009037F2" w:rsidRDefault="00AF19F9" w:rsidP="00CC75D2">
      <w:pPr>
        <w:pStyle w:val="3"/>
        <w:rPr>
          <w:rFonts w:ascii="STHeiti Light" w:eastAsia="STHeiti Light" w:hAnsi="STHeiti Light"/>
        </w:rPr>
      </w:pPr>
      <w:r w:rsidRPr="009037F2">
        <w:rPr>
          <w:rFonts w:ascii="STHeiti Light" w:eastAsia="STHeiti Light" w:hAnsi="STHeiti Light" w:hint="eastAsia"/>
        </w:rPr>
        <w:t>结论与讨论</w:t>
      </w:r>
      <w:r w:rsidR="006F6749" w:rsidRPr="009037F2">
        <w:rPr>
          <w:rFonts w:ascii="STHeiti Light" w:eastAsia="STHeiti Light" w:hAnsi="STHeiti Light"/>
        </w:rPr>
        <w:t xml:space="preserve">  Conclusion &amp; Discussion</w:t>
      </w:r>
    </w:p>
    <w:p w14:paraId="621E4599" w14:textId="2E3E2D26" w:rsidR="00BE3B4E" w:rsidRPr="009037F2" w:rsidRDefault="00002F27" w:rsidP="00BE3B4E">
      <w:pPr>
        <w:pStyle w:val="3"/>
        <w:rPr>
          <w:rFonts w:ascii="STHeiti Light" w:eastAsia="STHeiti Light" w:hAnsi="STHeiti Light"/>
        </w:rPr>
      </w:pPr>
      <w:r w:rsidRPr="009037F2">
        <w:rPr>
          <w:rFonts w:ascii="STHeiti Light" w:eastAsia="STHeiti Light" w:hAnsi="STHeiti Light" w:hint="eastAsia"/>
        </w:rPr>
        <w:t>* 附录</w:t>
      </w:r>
      <w:r w:rsidR="00A251A8" w:rsidRPr="009037F2">
        <w:rPr>
          <w:rFonts w:ascii="STHeiti Light" w:eastAsia="STHeiti Light" w:hAnsi="STHeiti Light"/>
        </w:rPr>
        <w:t xml:space="preserve"> Appendix</w:t>
      </w:r>
      <w:r w:rsidR="0026704E" w:rsidRPr="00B456D0">
        <w:rPr>
          <w:rFonts w:ascii="STHeiti Light" w:eastAsia="STHeiti Light" w:hAnsi="STHeiti Light" w:hint="eastAsia"/>
        </w:rPr>
        <w:t>（</w:t>
      </w:r>
      <w:r w:rsidR="000212D9" w:rsidRPr="00B456D0">
        <w:rPr>
          <w:rFonts w:ascii="STHeiti Light" w:eastAsia="STHeiti Light" w:hAnsi="STHeiti Light" w:hint="eastAsia"/>
          <w:highlight w:val="lightGray"/>
        </w:rPr>
        <w:t>按</w:t>
      </w:r>
      <w:r w:rsidR="0026704E" w:rsidRPr="00B456D0">
        <w:rPr>
          <w:rFonts w:ascii="STHeiti Light" w:eastAsia="STHeiti Light" w:hAnsi="STHeiti Light" w:hint="eastAsia"/>
          <w:highlight w:val="lightGray"/>
        </w:rPr>
        <w:t>所解决问题进行的分类</w:t>
      </w:r>
      <w:r w:rsidR="0026704E" w:rsidRPr="00B456D0">
        <w:rPr>
          <w:rFonts w:ascii="STHeiti Light" w:eastAsia="STHeiti Light" w:hAnsi="STHeiti Light" w:hint="eastAsia"/>
        </w:rPr>
        <w:t>）</w:t>
      </w:r>
    </w:p>
    <w:p w14:paraId="267AE6BD" w14:textId="4E9F9549" w:rsidR="00692856" w:rsidRPr="009037F2" w:rsidRDefault="00692856" w:rsidP="00692856">
      <w:pPr>
        <w:pStyle w:val="4"/>
        <w:rPr>
          <w:rFonts w:ascii="STHeiti Light" w:eastAsia="STHeiti Light" w:hAnsi="STHeiti Light"/>
        </w:rPr>
      </w:pPr>
      <w:r w:rsidRPr="009037F2">
        <w:rPr>
          <w:rFonts w:ascii="STHeiti Light" w:eastAsia="STHeiti Light" w:hAnsi="STHeiti Light" w:hint="eastAsia"/>
        </w:rPr>
        <w:t>对各类型的主题的标注框架</w:t>
      </w:r>
    </w:p>
    <w:p w14:paraId="5B2EE523" w14:textId="7D57C79C" w:rsidR="00692856" w:rsidRPr="009037F2" w:rsidRDefault="00692856" w:rsidP="00692856">
      <w:pPr>
        <w:pStyle w:val="4"/>
        <w:rPr>
          <w:rFonts w:ascii="STHeiti Light" w:eastAsia="STHeiti Light" w:hAnsi="STHeiti Light"/>
        </w:rPr>
      </w:pPr>
      <w:r w:rsidRPr="009037F2">
        <w:rPr>
          <w:rFonts w:ascii="STHeiti Light" w:eastAsia="STHeiti Light" w:hAnsi="STHeiti Light" w:hint="eastAsia"/>
        </w:rPr>
        <w:t>频数分布</w:t>
      </w:r>
      <w:r w:rsidR="009F0343" w:rsidRPr="009037F2">
        <w:rPr>
          <w:rFonts w:ascii="STHeiti Light" w:eastAsia="STHeiti Light" w:hAnsi="STHeiti Light" w:hint="eastAsia"/>
        </w:rPr>
        <w:t>（</w:t>
      </w:r>
      <w:r w:rsidR="00184071" w:rsidRPr="009037F2">
        <w:rPr>
          <w:rFonts w:ascii="STHeiti Light" w:eastAsia="STHeiti Light" w:hAnsi="STHeiti Light" w:hint="eastAsia"/>
          <w:highlight w:val="yellow"/>
        </w:rPr>
        <w:t>数据可视化</w:t>
      </w:r>
      <w:r w:rsidR="009F0343" w:rsidRPr="009037F2">
        <w:rPr>
          <w:rFonts w:ascii="STHeiti Light" w:eastAsia="STHeiti Light" w:hAnsi="STHeiti Light" w:hint="eastAsia"/>
        </w:rPr>
        <w:t>）</w:t>
      </w:r>
    </w:p>
    <w:p w14:paraId="07C36039" w14:textId="48A727DE" w:rsidR="00692856" w:rsidRPr="009037F2" w:rsidRDefault="00692856" w:rsidP="00692856">
      <w:pPr>
        <w:pStyle w:val="4"/>
        <w:rPr>
          <w:rFonts w:ascii="STHeiti Light" w:eastAsia="STHeiti Light" w:hAnsi="STHeiti Light"/>
        </w:rPr>
      </w:pPr>
      <w:r w:rsidRPr="009037F2">
        <w:rPr>
          <w:rFonts w:ascii="STHeiti Light" w:eastAsia="STHeiti Light" w:hAnsi="STHeiti Light" w:hint="eastAsia"/>
        </w:rPr>
        <w:t>所分析事件的过程表</w:t>
      </w:r>
    </w:p>
    <w:p w14:paraId="4FB13DDF" w14:textId="62014E37" w:rsidR="00692856" w:rsidRPr="009037F2" w:rsidRDefault="001464B5" w:rsidP="00692856">
      <w:pPr>
        <w:pStyle w:val="4"/>
        <w:rPr>
          <w:rFonts w:ascii="STHeiti Light" w:eastAsia="STHeiti Light" w:hAnsi="STHeiti Light"/>
        </w:rPr>
      </w:pPr>
      <w:r w:rsidRPr="009037F2">
        <w:rPr>
          <w:rFonts w:ascii="STHeiti Light" w:eastAsia="STHeiti Light" w:hAnsi="STHeiti Light" w:hint="eastAsia"/>
        </w:rPr>
        <w:t>时间切片</w:t>
      </w:r>
    </w:p>
    <w:p w14:paraId="67227742" w14:textId="20B5C87B" w:rsidR="001464B5" w:rsidRPr="009037F2" w:rsidRDefault="001464B5" w:rsidP="00692856">
      <w:pPr>
        <w:pStyle w:val="4"/>
        <w:rPr>
          <w:rFonts w:ascii="STHeiti Light" w:eastAsia="STHeiti Light" w:hAnsi="STHeiti Light"/>
        </w:rPr>
      </w:pPr>
      <w:r w:rsidRPr="009037F2">
        <w:rPr>
          <w:rFonts w:ascii="STHeiti Light" w:eastAsia="STHeiti Light" w:hAnsi="STHeiti Light" w:hint="eastAsia"/>
        </w:rPr>
        <w:t>变量top10微博个体</w:t>
      </w:r>
    </w:p>
    <w:p w14:paraId="78D8DAB7" w14:textId="21F89933" w:rsidR="001464B5" w:rsidRPr="009037F2" w:rsidRDefault="001464B5" w:rsidP="00692856">
      <w:pPr>
        <w:pStyle w:val="4"/>
        <w:rPr>
          <w:rFonts w:ascii="STHeiti Light" w:eastAsia="STHeiti Light" w:hAnsi="STHeiti Light"/>
        </w:rPr>
      </w:pPr>
      <w:r w:rsidRPr="009037F2">
        <w:rPr>
          <w:rFonts w:ascii="STHeiti Light" w:eastAsia="STHeiti Light" w:hAnsi="STHeiti Light" w:hint="eastAsia"/>
        </w:rPr>
        <w:t>变量相关性分析</w:t>
      </w:r>
      <w:r w:rsidR="009F0343" w:rsidRPr="009037F2">
        <w:rPr>
          <w:rFonts w:ascii="STHeiti Light" w:eastAsia="STHeiti Light" w:hAnsi="STHeiti Light" w:hint="eastAsia"/>
        </w:rPr>
        <w:t>（</w:t>
      </w:r>
      <w:r w:rsidR="004606B2" w:rsidRPr="009037F2">
        <w:rPr>
          <w:rFonts w:ascii="STHeiti Light" w:eastAsia="STHeiti Light" w:hAnsi="STHeiti Light" w:hint="eastAsia"/>
          <w:highlight w:val="yellow"/>
        </w:rPr>
        <w:t>数据可视化</w:t>
      </w:r>
      <w:r w:rsidR="009F0343" w:rsidRPr="009037F2">
        <w:rPr>
          <w:rFonts w:ascii="STHeiti Light" w:eastAsia="STHeiti Light" w:hAnsi="STHeiti Light" w:hint="eastAsia"/>
        </w:rPr>
        <w:t>）</w:t>
      </w:r>
    </w:p>
    <w:p w14:paraId="657A36A5" w14:textId="45F10F33" w:rsidR="00DE4166" w:rsidRDefault="00DE4166" w:rsidP="00DE4166">
      <w:pPr>
        <w:pStyle w:val="4"/>
        <w:rPr>
          <w:rFonts w:ascii="STHeiti Light" w:eastAsia="STHeiti Light" w:hAnsi="STHeiti Light"/>
        </w:rPr>
      </w:pPr>
      <w:r w:rsidRPr="009037F2">
        <w:rPr>
          <w:rFonts w:ascii="STHeiti Light" w:eastAsia="STHeiti Light" w:hAnsi="STHeiti Light" w:hint="eastAsia"/>
        </w:rPr>
        <w:t>基于时间切片上的各类数据截图</w:t>
      </w:r>
    </w:p>
    <w:p w14:paraId="131DEDB6" w14:textId="77777777" w:rsidR="00150992" w:rsidRPr="009037F2" w:rsidRDefault="00150992" w:rsidP="00150992">
      <w:pPr>
        <w:pStyle w:val="4"/>
        <w:numPr>
          <w:ilvl w:val="0"/>
          <w:numId w:val="0"/>
        </w:numPr>
        <w:ind w:left="1440"/>
        <w:rPr>
          <w:rFonts w:ascii="STHeiti Light" w:eastAsia="STHeiti Light" w:hAnsi="STHeiti Light"/>
        </w:rPr>
      </w:pPr>
    </w:p>
    <w:p w14:paraId="6AFBD06E" w14:textId="7D4670B0" w:rsidR="00C15E2B" w:rsidRPr="009037F2" w:rsidRDefault="00B2788B" w:rsidP="00C15E2B">
      <w:pPr>
        <w:pStyle w:val="2"/>
        <w:rPr>
          <w:rFonts w:ascii="STHeiti Light" w:eastAsia="STHeiti Light" w:hAnsi="STHeiti Light"/>
        </w:rPr>
      </w:pPr>
      <w:r w:rsidRPr="009037F2">
        <w:rPr>
          <w:rFonts w:ascii="STHeiti Light" w:eastAsia="STHeiti Light" w:hAnsi="STHeiti Light" w:hint="eastAsia"/>
        </w:rPr>
        <w:t>亚军 -</w:t>
      </w:r>
      <w:r w:rsidR="00860596" w:rsidRPr="009037F2">
        <w:rPr>
          <w:rFonts w:ascii="STHeiti Light" w:eastAsia="STHeiti Light" w:hAnsi="STHeiti Light" w:hint="eastAsia"/>
        </w:rPr>
        <w:t xml:space="preserve">“昆山反杀案”中微博用户的情绪传播分析 </w:t>
      </w:r>
      <w:r w:rsidR="00EC0E1B">
        <w:rPr>
          <w:rFonts w:ascii="STHeiti Light" w:eastAsia="STHeiti Light" w:hAnsi="STHeiti Light" w:hint="eastAsia"/>
        </w:rPr>
        <w:t>（</w:t>
      </w:r>
      <w:r w:rsidR="00D46714">
        <w:rPr>
          <w:rFonts w:ascii="STHeiti Light" w:eastAsia="STHeiti Light" w:hAnsi="STHeiti Light" w:hint="eastAsia"/>
        </w:rPr>
        <w:t>文字报告书</w:t>
      </w:r>
      <w:r w:rsidR="00EC0E1B">
        <w:rPr>
          <w:rFonts w:ascii="STHeiti Light" w:eastAsia="STHeiti Light" w:hAnsi="STHeiti Light" w:hint="eastAsia"/>
        </w:rPr>
        <w:t>）</w:t>
      </w:r>
    </w:p>
    <w:p w14:paraId="6D23E14E" w14:textId="5830992F" w:rsidR="00BE3B4E" w:rsidRPr="009037F2" w:rsidRDefault="00BE3B4E" w:rsidP="00BE3B4E">
      <w:pPr>
        <w:pStyle w:val="3"/>
        <w:rPr>
          <w:rFonts w:ascii="STHeiti Light" w:eastAsia="STHeiti Light" w:hAnsi="STHeiti Light"/>
        </w:rPr>
      </w:pPr>
      <w:r w:rsidRPr="009037F2">
        <w:rPr>
          <w:rFonts w:ascii="STHeiti Light" w:eastAsia="STHeiti Light" w:hAnsi="STHeiti Light" w:hint="eastAsia"/>
        </w:rPr>
        <w:t>摘要</w:t>
      </w:r>
    </w:p>
    <w:p w14:paraId="64918917" w14:textId="20ACAF9E" w:rsidR="00BE3B4E" w:rsidRPr="009037F2" w:rsidRDefault="00BE3B4E" w:rsidP="00BE3B4E">
      <w:pPr>
        <w:pStyle w:val="3"/>
        <w:rPr>
          <w:rFonts w:ascii="STHeiti Light" w:eastAsia="STHeiti Light" w:hAnsi="STHeiti Light"/>
        </w:rPr>
      </w:pPr>
      <w:r w:rsidRPr="009037F2">
        <w:rPr>
          <w:rFonts w:ascii="STHeiti Light" w:eastAsia="STHeiti Light" w:hAnsi="STHeiti Light" w:hint="eastAsia"/>
        </w:rPr>
        <w:t>研究背景与问题的提出</w:t>
      </w:r>
    </w:p>
    <w:p w14:paraId="1BDA15AB" w14:textId="63C38367" w:rsidR="00BE3B4E" w:rsidRPr="009037F2" w:rsidRDefault="00BE3B4E" w:rsidP="00BE3B4E">
      <w:pPr>
        <w:pStyle w:val="3"/>
        <w:rPr>
          <w:rFonts w:ascii="STHeiti Light" w:eastAsia="STHeiti Light" w:hAnsi="STHeiti Light"/>
        </w:rPr>
      </w:pPr>
      <w:r w:rsidRPr="009037F2">
        <w:rPr>
          <w:rFonts w:ascii="STHeiti Light" w:eastAsia="STHeiti Light" w:hAnsi="STHeiti Light" w:hint="eastAsia"/>
        </w:rPr>
        <w:t>研究思路与方法</w:t>
      </w:r>
    </w:p>
    <w:p w14:paraId="5E94F396" w14:textId="2C89DA84" w:rsidR="00BE3B4E" w:rsidRPr="009037F2" w:rsidRDefault="00BE3B4E" w:rsidP="00BE3B4E">
      <w:pPr>
        <w:pStyle w:val="3"/>
        <w:rPr>
          <w:rFonts w:ascii="STHeiti Light" w:eastAsia="STHeiti Light" w:hAnsi="STHeiti Light"/>
        </w:rPr>
      </w:pPr>
      <w:r w:rsidRPr="009037F2">
        <w:rPr>
          <w:rFonts w:ascii="STHeiti Light" w:eastAsia="STHeiti Light" w:hAnsi="STHeiti Light" w:hint="eastAsia"/>
        </w:rPr>
        <w:t>数据处理过程</w:t>
      </w:r>
    </w:p>
    <w:p w14:paraId="3F90C794" w14:textId="29230005" w:rsidR="00BE3B4E" w:rsidRPr="009037F2" w:rsidRDefault="00BE3B4E" w:rsidP="00BE3B4E">
      <w:pPr>
        <w:pStyle w:val="3"/>
        <w:rPr>
          <w:rFonts w:ascii="STHeiti Light" w:eastAsia="STHeiti Light" w:hAnsi="STHeiti Light"/>
        </w:rPr>
      </w:pPr>
      <w:r w:rsidRPr="009037F2">
        <w:rPr>
          <w:rFonts w:ascii="STHeiti Light" w:eastAsia="STHeiti Light" w:hAnsi="STHeiti Light" w:hint="eastAsia"/>
        </w:rPr>
        <w:lastRenderedPageBreak/>
        <w:t>研究发现与结果</w:t>
      </w:r>
    </w:p>
    <w:p w14:paraId="3EC47EC2" w14:textId="068758DC" w:rsidR="00BE3B4E" w:rsidRPr="009037F2" w:rsidRDefault="00BE3B4E" w:rsidP="00BE3B4E">
      <w:pPr>
        <w:pStyle w:val="3"/>
        <w:rPr>
          <w:rFonts w:ascii="STHeiti Light" w:eastAsia="STHeiti Light" w:hAnsi="STHeiti Light"/>
        </w:rPr>
      </w:pPr>
      <w:r w:rsidRPr="009037F2">
        <w:rPr>
          <w:rFonts w:ascii="STHeiti Light" w:eastAsia="STHeiti Light" w:hAnsi="STHeiti Light" w:hint="eastAsia"/>
        </w:rPr>
        <w:t>讨论与结论</w:t>
      </w:r>
    </w:p>
    <w:p w14:paraId="1168A6C6" w14:textId="28C0A9D2" w:rsidR="00BE3B4E" w:rsidRPr="009037F2" w:rsidRDefault="00BE3B4E" w:rsidP="00BE3B4E">
      <w:pPr>
        <w:pStyle w:val="3"/>
        <w:rPr>
          <w:rFonts w:ascii="STHeiti Light" w:eastAsia="STHeiti Light" w:hAnsi="STHeiti Light"/>
        </w:rPr>
      </w:pPr>
      <w:r w:rsidRPr="009037F2">
        <w:rPr>
          <w:rFonts w:ascii="STHeiti Light" w:eastAsia="STHeiti Light" w:hAnsi="STHeiti Light" w:hint="eastAsia"/>
        </w:rPr>
        <w:t>* 附录</w:t>
      </w:r>
      <w:r w:rsidR="002F5E48" w:rsidRPr="0052341E">
        <w:rPr>
          <w:rFonts w:ascii="STHeiti Light" w:eastAsia="STHeiti Light" w:hAnsi="STHeiti Light" w:hint="eastAsia"/>
        </w:rPr>
        <w:t xml:space="preserve"> </w:t>
      </w:r>
      <w:r w:rsidR="0052341E">
        <w:rPr>
          <w:rFonts w:ascii="STHeiti Light" w:eastAsia="STHeiti Light" w:hAnsi="STHeiti Light" w:hint="eastAsia"/>
        </w:rPr>
        <w:t>（</w:t>
      </w:r>
      <w:r w:rsidR="002F5E48" w:rsidRPr="00B456D0">
        <w:rPr>
          <w:rFonts w:ascii="STHeiti Light" w:eastAsia="STHeiti Light" w:hAnsi="STHeiti Light" w:hint="eastAsia"/>
          <w:highlight w:val="lightGray"/>
        </w:rPr>
        <w:t>按具体类型进行的分类</w:t>
      </w:r>
      <w:r w:rsidR="002F5E48" w:rsidRPr="0052341E">
        <w:rPr>
          <w:rFonts w:ascii="STHeiti Light" w:eastAsia="STHeiti Light" w:hAnsi="STHeiti Light" w:hint="eastAsia"/>
        </w:rPr>
        <w:t>）</w:t>
      </w:r>
    </w:p>
    <w:p w14:paraId="513B9B35" w14:textId="100A46B2" w:rsidR="003F6529" w:rsidRPr="009037F2" w:rsidRDefault="003F6529" w:rsidP="003F6529">
      <w:pPr>
        <w:pStyle w:val="4"/>
        <w:rPr>
          <w:rFonts w:ascii="STHeiti Light" w:eastAsia="STHeiti Light" w:hAnsi="STHeiti Light"/>
        </w:rPr>
      </w:pPr>
      <w:r w:rsidRPr="009037F2">
        <w:rPr>
          <w:rFonts w:ascii="STHeiti Light" w:eastAsia="STHeiti Light" w:hAnsi="STHeiti Light" w:hint="eastAsia"/>
        </w:rPr>
        <w:t>情感分类</w:t>
      </w:r>
      <w:r w:rsidR="00991D84" w:rsidRPr="009037F2">
        <w:rPr>
          <w:rFonts w:ascii="STHeiti Light" w:eastAsia="STHeiti Light" w:hAnsi="STHeiti Light" w:hint="eastAsia"/>
        </w:rPr>
        <w:t>+分析流程图</w:t>
      </w:r>
      <w:r w:rsidR="00991D84" w:rsidRPr="009037F2">
        <w:rPr>
          <w:rFonts w:ascii="STHeiti Light" w:eastAsia="STHeiti Light" w:hAnsi="STHeiti Light"/>
          <w:lang w:val="en-US"/>
        </w:rPr>
        <w:t>(？)</w:t>
      </w:r>
    </w:p>
    <w:p w14:paraId="62DD6CEE" w14:textId="2824E46C" w:rsidR="00B41C46" w:rsidRPr="009037F2" w:rsidRDefault="00E1139E" w:rsidP="00B41C46">
      <w:pPr>
        <w:pStyle w:val="4"/>
        <w:rPr>
          <w:rFonts w:ascii="STHeiti Light" w:eastAsia="STHeiti Light" w:hAnsi="STHeiti Light"/>
        </w:rPr>
      </w:pPr>
      <w:r w:rsidRPr="009037F2">
        <w:rPr>
          <w:rFonts w:ascii="STHeiti Light" w:eastAsia="STHeiti Light" w:hAnsi="STHeiti Light" w:hint="eastAsia"/>
        </w:rPr>
        <w:t>简单的</w:t>
      </w:r>
      <w:r w:rsidR="00084A87" w:rsidRPr="009037F2">
        <w:rPr>
          <w:rFonts w:ascii="STHeiti Light" w:eastAsia="STHeiti Light" w:hAnsi="STHeiti Light" w:hint="eastAsia"/>
        </w:rPr>
        <w:t>各类</w:t>
      </w:r>
      <w:r w:rsidR="00D17B01" w:rsidRPr="009037F2">
        <w:rPr>
          <w:rFonts w:ascii="STHeiti Light" w:eastAsia="STHeiti Light" w:hAnsi="STHeiti Light" w:hint="eastAsia"/>
          <w:highlight w:val="yellow"/>
        </w:rPr>
        <w:t>数据可视化</w:t>
      </w:r>
    </w:p>
    <w:p w14:paraId="2B69AF90" w14:textId="76193113" w:rsidR="00D17B01" w:rsidRDefault="00B41C46" w:rsidP="003F6529">
      <w:pPr>
        <w:pStyle w:val="4"/>
        <w:rPr>
          <w:rFonts w:ascii="STHeiti Light" w:eastAsia="STHeiti Light" w:hAnsi="STHeiti Light"/>
        </w:rPr>
      </w:pPr>
      <w:r w:rsidRPr="009037F2">
        <w:rPr>
          <w:rFonts w:ascii="STHeiti Light" w:eastAsia="STHeiti Light" w:hAnsi="STHeiti Light" w:hint="eastAsia"/>
        </w:rPr>
        <w:t>参考文献</w:t>
      </w:r>
      <w:r w:rsidR="00C872E8" w:rsidRPr="009037F2">
        <w:rPr>
          <w:rFonts w:ascii="STHeiti Light" w:eastAsia="STHeiti Light" w:hAnsi="STHeiti Light" w:hint="eastAsia"/>
        </w:rPr>
        <w:t>（23篇）</w:t>
      </w:r>
    </w:p>
    <w:p w14:paraId="6E325A19" w14:textId="77777777" w:rsidR="00150992" w:rsidRPr="009037F2" w:rsidRDefault="00150992" w:rsidP="00150992">
      <w:pPr>
        <w:pStyle w:val="4"/>
        <w:numPr>
          <w:ilvl w:val="0"/>
          <w:numId w:val="0"/>
        </w:numPr>
        <w:ind w:left="1440"/>
        <w:rPr>
          <w:rFonts w:ascii="STHeiti Light" w:eastAsia="STHeiti Light" w:hAnsi="STHeiti Light"/>
        </w:rPr>
      </w:pPr>
    </w:p>
    <w:p w14:paraId="3863C64F" w14:textId="58F0A917" w:rsidR="00021BE0" w:rsidRPr="009037F2" w:rsidRDefault="00021BE0" w:rsidP="00021BE0">
      <w:pPr>
        <w:pStyle w:val="2"/>
        <w:rPr>
          <w:rFonts w:ascii="STHeiti Light" w:eastAsia="STHeiti Light" w:hAnsi="STHeiti Light"/>
          <w:lang w:val="en-US"/>
        </w:rPr>
      </w:pPr>
      <w:r w:rsidRPr="009037F2">
        <w:rPr>
          <w:rFonts w:ascii="STHeiti Light" w:eastAsia="STHeiti Light" w:hAnsi="STHeiti Light" w:hint="eastAsia"/>
        </w:rPr>
        <w:t>亚军</w:t>
      </w:r>
      <w:r w:rsidR="00B2788B" w:rsidRPr="009037F2">
        <w:rPr>
          <w:rFonts w:ascii="STHeiti Light" w:eastAsia="STHeiti Light" w:hAnsi="STHeiti Light" w:hint="eastAsia"/>
        </w:rPr>
        <w:t xml:space="preserve"> - </w:t>
      </w:r>
      <w:r w:rsidRPr="009037F2">
        <w:rPr>
          <w:rFonts w:ascii="STHeiti Light" w:eastAsia="STHeiti Light" w:hAnsi="STHeiti Light"/>
          <w:lang w:val="en-US"/>
        </w:rPr>
        <w:t>情感联盟：养成系偶像与粉丝群体关系研究</w:t>
      </w:r>
      <w:r w:rsidR="002A6A27">
        <w:rPr>
          <w:rFonts w:ascii="STHeiti Light" w:eastAsia="STHeiti Light" w:hAnsi="STHeiti Light" w:hint="eastAsia"/>
          <w:lang w:val="en-US"/>
        </w:rPr>
        <w:t>（ppt）</w:t>
      </w:r>
    </w:p>
    <w:p w14:paraId="200B301C" w14:textId="4DC60455" w:rsidR="00021BE0" w:rsidRPr="009037F2" w:rsidRDefault="00021BE0" w:rsidP="00021BE0">
      <w:pPr>
        <w:pStyle w:val="3"/>
        <w:rPr>
          <w:rFonts w:ascii="STHeiti Light" w:eastAsia="STHeiti Light" w:hAnsi="STHeiti Light"/>
        </w:rPr>
      </w:pPr>
      <w:r w:rsidRPr="009037F2">
        <w:rPr>
          <w:rFonts w:ascii="STHeiti Light" w:eastAsia="STHeiti Light" w:hAnsi="STHeiti Light" w:hint="eastAsia"/>
        </w:rPr>
        <w:t>研究背景</w:t>
      </w:r>
      <w:r w:rsidR="00BD0CEB" w:rsidRPr="009037F2">
        <w:rPr>
          <w:rFonts w:ascii="STHeiti Light" w:eastAsia="STHeiti Light" w:hAnsi="STHeiti Light" w:hint="eastAsia"/>
        </w:rPr>
        <w:t>（</w:t>
      </w:r>
      <w:r w:rsidR="00BD0CEB" w:rsidRPr="009037F2">
        <w:rPr>
          <w:rFonts w:ascii="STHeiti Light" w:eastAsia="STHeiti Light" w:hAnsi="STHeiti Light" w:hint="eastAsia"/>
          <w:highlight w:val="yellow"/>
        </w:rPr>
        <w:t>包含数据可视化</w:t>
      </w:r>
      <w:r w:rsidR="00BD0CEB" w:rsidRPr="009037F2">
        <w:rPr>
          <w:rFonts w:ascii="STHeiti Light" w:eastAsia="STHeiti Light" w:hAnsi="STHeiti Light" w:hint="eastAsia"/>
        </w:rPr>
        <w:t>）</w:t>
      </w:r>
    </w:p>
    <w:p w14:paraId="5D6E9F04" w14:textId="540E9859" w:rsidR="00021BE0" w:rsidRPr="009037F2" w:rsidRDefault="00021BE0" w:rsidP="00021BE0">
      <w:pPr>
        <w:pStyle w:val="3"/>
        <w:rPr>
          <w:rFonts w:ascii="STHeiti Light" w:eastAsia="STHeiti Light" w:hAnsi="STHeiti Light"/>
        </w:rPr>
      </w:pPr>
      <w:r w:rsidRPr="009037F2">
        <w:rPr>
          <w:rFonts w:ascii="STHeiti Light" w:eastAsia="STHeiti Light" w:hAnsi="STHeiti Light" w:hint="eastAsia"/>
        </w:rPr>
        <w:t>数据挖掘过程</w:t>
      </w:r>
    </w:p>
    <w:p w14:paraId="1DBEACEE" w14:textId="3B1425E3" w:rsidR="00021BE0" w:rsidRPr="009037F2" w:rsidRDefault="00021BE0" w:rsidP="00021BE0">
      <w:pPr>
        <w:pStyle w:val="3"/>
        <w:rPr>
          <w:rFonts w:ascii="STHeiti Light" w:eastAsia="STHeiti Light" w:hAnsi="STHeiti Light"/>
        </w:rPr>
      </w:pPr>
      <w:r w:rsidRPr="009037F2">
        <w:rPr>
          <w:rFonts w:ascii="STHeiti Light" w:eastAsia="STHeiti Light" w:hAnsi="STHeiti Light" w:hint="eastAsia"/>
        </w:rPr>
        <w:t>研究发现</w:t>
      </w:r>
      <w:r w:rsidR="00870DB5" w:rsidRPr="009037F2">
        <w:rPr>
          <w:rFonts w:ascii="STHeiti Light" w:eastAsia="STHeiti Light" w:hAnsi="STHeiti Light" w:hint="eastAsia"/>
        </w:rPr>
        <w:t>（</w:t>
      </w:r>
      <w:r w:rsidR="00870DB5" w:rsidRPr="009037F2">
        <w:rPr>
          <w:rFonts w:ascii="STHeiti Light" w:eastAsia="STHeiti Light" w:hAnsi="STHeiti Light" w:hint="eastAsia"/>
          <w:highlight w:val="yellow"/>
        </w:rPr>
        <w:t>包含数据可视化</w:t>
      </w:r>
      <w:r w:rsidR="00870DB5" w:rsidRPr="009037F2">
        <w:rPr>
          <w:rFonts w:ascii="STHeiti Light" w:eastAsia="STHeiti Light" w:hAnsi="STHeiti Light" w:hint="eastAsia"/>
        </w:rPr>
        <w:t>）</w:t>
      </w:r>
    </w:p>
    <w:p w14:paraId="799E29BA" w14:textId="43B3CF30" w:rsidR="00021BE0" w:rsidRDefault="00021BE0" w:rsidP="00021BE0">
      <w:pPr>
        <w:pStyle w:val="3"/>
        <w:rPr>
          <w:rFonts w:ascii="STHeiti Light" w:eastAsia="STHeiti Light" w:hAnsi="STHeiti Light"/>
        </w:rPr>
      </w:pPr>
      <w:r w:rsidRPr="009037F2">
        <w:rPr>
          <w:rFonts w:ascii="STHeiti Light" w:eastAsia="STHeiti Light" w:hAnsi="STHeiti Light" w:hint="eastAsia"/>
        </w:rPr>
        <w:t>结果讨论</w:t>
      </w:r>
    </w:p>
    <w:p w14:paraId="6DC612FB" w14:textId="77777777" w:rsidR="00150992" w:rsidRPr="009037F2" w:rsidRDefault="00150992" w:rsidP="00150992">
      <w:pPr>
        <w:pStyle w:val="3"/>
        <w:numPr>
          <w:ilvl w:val="0"/>
          <w:numId w:val="0"/>
        </w:numPr>
        <w:ind w:left="1080"/>
        <w:rPr>
          <w:rFonts w:ascii="STHeiti Light" w:eastAsia="STHeiti Light" w:hAnsi="STHeiti Light"/>
        </w:rPr>
      </w:pPr>
    </w:p>
    <w:p w14:paraId="3E177F23" w14:textId="749CD5D9" w:rsidR="00090516" w:rsidRPr="009037F2" w:rsidRDefault="00090516" w:rsidP="00090516">
      <w:pPr>
        <w:pStyle w:val="2"/>
        <w:rPr>
          <w:rFonts w:ascii="STHeiti Light" w:eastAsia="STHeiti Light" w:hAnsi="STHeiti Light"/>
        </w:rPr>
      </w:pPr>
      <w:r w:rsidRPr="009037F2">
        <w:rPr>
          <w:rFonts w:ascii="STHeiti Light" w:eastAsia="STHeiti Light" w:hAnsi="STHeiti Light" w:hint="eastAsia"/>
        </w:rPr>
        <w:t>季军 - 从大数据看基于受众的国产电影社会化营销</w:t>
      </w:r>
      <w:r w:rsidR="002A6A27">
        <w:rPr>
          <w:rFonts w:ascii="STHeiti Light" w:eastAsia="STHeiti Light" w:hAnsi="STHeiti Light" w:hint="eastAsia"/>
          <w:lang w:val="en-US"/>
        </w:rPr>
        <w:t>（ppt）</w:t>
      </w:r>
    </w:p>
    <w:p w14:paraId="00190C5C" w14:textId="3F80B0B8" w:rsidR="00090516" w:rsidRPr="009037F2" w:rsidRDefault="008B33EB" w:rsidP="00090516">
      <w:pPr>
        <w:pStyle w:val="3"/>
        <w:rPr>
          <w:rFonts w:ascii="STHeiti Light" w:eastAsia="STHeiti Light" w:hAnsi="STHeiti Light"/>
        </w:rPr>
      </w:pPr>
      <w:r w:rsidRPr="009037F2">
        <w:rPr>
          <w:rFonts w:ascii="STHeiti Light" w:eastAsia="STHeiti Light" w:hAnsi="STHeiti Light" w:hint="eastAsia"/>
        </w:rPr>
        <w:t>技术概况与技术细节</w:t>
      </w:r>
    </w:p>
    <w:p w14:paraId="15F6706C" w14:textId="4CFE2824" w:rsidR="008B33EB" w:rsidRPr="009037F2" w:rsidRDefault="008B33EB" w:rsidP="00090516">
      <w:pPr>
        <w:pStyle w:val="3"/>
        <w:rPr>
          <w:rFonts w:ascii="STHeiti Light" w:eastAsia="STHeiti Light" w:hAnsi="STHeiti Light"/>
        </w:rPr>
      </w:pPr>
      <w:r w:rsidRPr="009037F2">
        <w:rPr>
          <w:rFonts w:ascii="STHeiti Light" w:eastAsia="STHeiti Light" w:hAnsi="STHeiti Light" w:hint="eastAsia"/>
        </w:rPr>
        <w:t>微博传播解读</w:t>
      </w:r>
      <w:r w:rsidR="00870DB5" w:rsidRPr="009037F2">
        <w:rPr>
          <w:rFonts w:ascii="STHeiti Light" w:eastAsia="STHeiti Light" w:hAnsi="STHeiti Light" w:hint="eastAsia"/>
        </w:rPr>
        <w:t>（</w:t>
      </w:r>
      <w:r w:rsidR="00870DB5" w:rsidRPr="009037F2">
        <w:rPr>
          <w:rFonts w:ascii="STHeiti Light" w:eastAsia="STHeiti Light" w:hAnsi="STHeiti Light" w:hint="eastAsia"/>
          <w:highlight w:val="yellow"/>
        </w:rPr>
        <w:t>包含数据可视化</w:t>
      </w:r>
      <w:r w:rsidR="00870DB5" w:rsidRPr="009037F2">
        <w:rPr>
          <w:rFonts w:ascii="STHeiti Light" w:eastAsia="STHeiti Light" w:hAnsi="STHeiti Light" w:hint="eastAsia"/>
        </w:rPr>
        <w:t>）</w:t>
      </w:r>
    </w:p>
    <w:p w14:paraId="1AC1426F" w14:textId="6BD1FB33" w:rsidR="008B33EB" w:rsidRDefault="008B33EB" w:rsidP="00090516">
      <w:pPr>
        <w:pStyle w:val="3"/>
        <w:rPr>
          <w:rFonts w:ascii="STHeiti Light" w:eastAsia="STHeiti Light" w:hAnsi="STHeiti Light"/>
        </w:rPr>
      </w:pPr>
      <w:r w:rsidRPr="009037F2">
        <w:rPr>
          <w:rFonts w:ascii="STHeiti Light" w:eastAsia="STHeiti Light" w:hAnsi="STHeiti Light" w:hint="eastAsia"/>
        </w:rPr>
        <w:t>大数据视阈下的社会化营销</w:t>
      </w:r>
      <w:r w:rsidR="00870DB5" w:rsidRPr="009037F2">
        <w:rPr>
          <w:rFonts w:ascii="STHeiti Light" w:eastAsia="STHeiti Light" w:hAnsi="STHeiti Light" w:hint="eastAsia"/>
        </w:rPr>
        <w:t>（</w:t>
      </w:r>
      <w:r w:rsidR="00870DB5" w:rsidRPr="009037F2">
        <w:rPr>
          <w:rFonts w:ascii="STHeiti Light" w:eastAsia="STHeiti Light" w:hAnsi="STHeiti Light" w:hint="eastAsia"/>
          <w:highlight w:val="yellow"/>
        </w:rPr>
        <w:t>包含数据可视化</w:t>
      </w:r>
      <w:r w:rsidR="00870DB5" w:rsidRPr="009037F2">
        <w:rPr>
          <w:rFonts w:ascii="STHeiti Light" w:eastAsia="STHeiti Light" w:hAnsi="STHeiti Light" w:hint="eastAsia"/>
        </w:rPr>
        <w:t>）</w:t>
      </w:r>
    </w:p>
    <w:p w14:paraId="3D29D551" w14:textId="77777777" w:rsidR="00150992" w:rsidRPr="009037F2" w:rsidRDefault="00150992" w:rsidP="00150992">
      <w:pPr>
        <w:pStyle w:val="3"/>
        <w:numPr>
          <w:ilvl w:val="0"/>
          <w:numId w:val="0"/>
        </w:numPr>
        <w:ind w:left="1080"/>
        <w:rPr>
          <w:rFonts w:ascii="STHeiti Light" w:eastAsia="STHeiti Light" w:hAnsi="STHeiti Light"/>
        </w:rPr>
      </w:pPr>
    </w:p>
    <w:p w14:paraId="09B1D8B7" w14:textId="3FC4ED3A" w:rsidR="003A7CAE" w:rsidRPr="009037F2" w:rsidRDefault="003A7CAE" w:rsidP="003A7CAE">
      <w:pPr>
        <w:pStyle w:val="2"/>
        <w:rPr>
          <w:rFonts w:ascii="STHeiti Light" w:eastAsia="STHeiti Light" w:hAnsi="STHeiti Light"/>
        </w:rPr>
      </w:pPr>
      <w:r w:rsidRPr="009037F2">
        <w:rPr>
          <w:rFonts w:ascii="STHeiti Light" w:eastAsia="STHeiti Light" w:hAnsi="STHeiti Light" w:hint="eastAsia"/>
        </w:rPr>
        <w:t>季军 - 《创造101》中哪位导师最受欢迎？</w:t>
      </w:r>
      <w:r w:rsidR="002A6A27">
        <w:rPr>
          <w:rFonts w:ascii="STHeiti Light" w:eastAsia="STHeiti Light" w:hAnsi="STHeiti Light" w:hint="eastAsia"/>
          <w:lang w:val="en-US"/>
        </w:rPr>
        <w:t>（ppt）</w:t>
      </w:r>
    </w:p>
    <w:p w14:paraId="7E0F445F" w14:textId="28A908C8" w:rsidR="00E20558" w:rsidRPr="009037F2" w:rsidRDefault="00E20558" w:rsidP="00E20558">
      <w:pPr>
        <w:pStyle w:val="3"/>
        <w:rPr>
          <w:rFonts w:ascii="STHeiti Light" w:eastAsia="STHeiti Light" w:hAnsi="STHeiti Light"/>
        </w:rPr>
      </w:pPr>
      <w:r w:rsidRPr="009037F2">
        <w:rPr>
          <w:rFonts w:ascii="STHeiti Light" w:eastAsia="STHeiti Light" w:hAnsi="STHeiti Light" w:hint="eastAsia"/>
        </w:rPr>
        <w:t>背景介绍</w:t>
      </w:r>
    </w:p>
    <w:p w14:paraId="77C29A93" w14:textId="46AEEF71" w:rsidR="00E20558" w:rsidRPr="009037F2" w:rsidRDefault="00E20558" w:rsidP="00E20558">
      <w:pPr>
        <w:pStyle w:val="3"/>
        <w:rPr>
          <w:rFonts w:ascii="STHeiti Light" w:eastAsia="STHeiti Light" w:hAnsi="STHeiti Light"/>
        </w:rPr>
      </w:pPr>
      <w:r w:rsidRPr="009037F2">
        <w:rPr>
          <w:rFonts w:ascii="STHeiti Light" w:eastAsia="STHeiti Light" w:hAnsi="STHeiti Light" w:hint="eastAsia"/>
        </w:rPr>
        <w:t>研究假设</w:t>
      </w:r>
    </w:p>
    <w:p w14:paraId="40249286" w14:textId="0A406262" w:rsidR="00E20558" w:rsidRPr="009037F2" w:rsidRDefault="00E20558" w:rsidP="00E20558">
      <w:pPr>
        <w:pStyle w:val="3"/>
        <w:rPr>
          <w:rFonts w:ascii="STHeiti Light" w:eastAsia="STHeiti Light" w:hAnsi="STHeiti Light"/>
        </w:rPr>
      </w:pPr>
      <w:r w:rsidRPr="009037F2">
        <w:rPr>
          <w:rFonts w:ascii="STHeiti Light" w:eastAsia="STHeiti Light" w:hAnsi="STHeiti Light" w:hint="eastAsia"/>
        </w:rPr>
        <w:t>分析方法</w:t>
      </w:r>
    </w:p>
    <w:p w14:paraId="162452F4" w14:textId="15C00870" w:rsidR="00E20558" w:rsidRPr="009037F2" w:rsidRDefault="00E20558" w:rsidP="00E20558">
      <w:pPr>
        <w:pStyle w:val="3"/>
        <w:rPr>
          <w:rFonts w:ascii="STHeiti Light" w:eastAsia="STHeiti Light" w:hAnsi="STHeiti Light"/>
        </w:rPr>
      </w:pPr>
      <w:r w:rsidRPr="009037F2">
        <w:rPr>
          <w:rFonts w:ascii="STHeiti Light" w:eastAsia="STHeiti Light" w:hAnsi="STHeiti Light" w:hint="eastAsia"/>
        </w:rPr>
        <w:t>分析结果</w:t>
      </w:r>
      <w:r w:rsidR="00576AB2" w:rsidRPr="009037F2">
        <w:rPr>
          <w:rFonts w:ascii="STHeiti Light" w:eastAsia="STHeiti Light" w:hAnsi="STHeiti Light" w:hint="eastAsia"/>
        </w:rPr>
        <w:t>（</w:t>
      </w:r>
      <w:r w:rsidR="00576AB2" w:rsidRPr="009037F2">
        <w:rPr>
          <w:rFonts w:ascii="STHeiti Light" w:eastAsia="STHeiti Light" w:hAnsi="STHeiti Light" w:hint="eastAsia"/>
          <w:highlight w:val="yellow"/>
        </w:rPr>
        <w:t>包含大量数据可视化</w:t>
      </w:r>
      <w:r w:rsidR="00576AB2" w:rsidRPr="009037F2">
        <w:rPr>
          <w:rFonts w:ascii="STHeiti Light" w:eastAsia="STHeiti Light" w:hAnsi="STHeiti Light" w:hint="eastAsia"/>
        </w:rPr>
        <w:t>）</w:t>
      </w:r>
    </w:p>
    <w:p w14:paraId="620BEEDD" w14:textId="0298758B" w:rsidR="00E20558" w:rsidRPr="009037F2" w:rsidRDefault="00E20558" w:rsidP="00E20558">
      <w:pPr>
        <w:pStyle w:val="3"/>
        <w:rPr>
          <w:rFonts w:ascii="STHeiti Light" w:eastAsia="STHeiti Light" w:hAnsi="STHeiti Light"/>
        </w:rPr>
      </w:pPr>
      <w:r w:rsidRPr="009037F2">
        <w:rPr>
          <w:rFonts w:ascii="STHeiti Light" w:eastAsia="STHeiti Light" w:hAnsi="STHeiti Light" w:hint="eastAsia"/>
        </w:rPr>
        <w:t>研究结论</w:t>
      </w:r>
    </w:p>
    <w:p w14:paraId="2DE2036E" w14:textId="5879700C" w:rsidR="00E20558" w:rsidRDefault="00E20558" w:rsidP="00E20558">
      <w:pPr>
        <w:pStyle w:val="3"/>
        <w:rPr>
          <w:rFonts w:ascii="STHeiti Light" w:eastAsia="STHeiti Light" w:hAnsi="STHeiti Light"/>
        </w:rPr>
      </w:pPr>
      <w:r w:rsidRPr="009037F2">
        <w:rPr>
          <w:rFonts w:ascii="STHeiti Light" w:eastAsia="STHeiti Light" w:hAnsi="STHeiti Light" w:hint="eastAsia"/>
        </w:rPr>
        <w:t>反思总结</w:t>
      </w:r>
    </w:p>
    <w:p w14:paraId="2FCC7B8F" w14:textId="77777777" w:rsidR="00150992" w:rsidRPr="009037F2" w:rsidRDefault="00150992" w:rsidP="00150992">
      <w:pPr>
        <w:pStyle w:val="3"/>
        <w:numPr>
          <w:ilvl w:val="0"/>
          <w:numId w:val="0"/>
        </w:numPr>
        <w:ind w:left="1080"/>
        <w:rPr>
          <w:rFonts w:ascii="STHeiti Light" w:eastAsia="STHeiti Light" w:hAnsi="STHeiti Light"/>
        </w:rPr>
      </w:pPr>
    </w:p>
    <w:p w14:paraId="572B85E6" w14:textId="00CDAC9B" w:rsidR="00DA0A04" w:rsidRPr="009037F2" w:rsidRDefault="00AB7620" w:rsidP="00AB7620">
      <w:pPr>
        <w:pStyle w:val="2"/>
        <w:rPr>
          <w:rFonts w:ascii="STHeiti Light" w:eastAsia="STHeiti Light" w:hAnsi="STHeiti Light"/>
        </w:rPr>
      </w:pPr>
      <w:r w:rsidRPr="009037F2">
        <w:rPr>
          <w:rFonts w:ascii="STHeiti Light" w:eastAsia="STHeiti Light" w:hAnsi="STHeiti Light" w:hint="eastAsia"/>
        </w:rPr>
        <w:t>季军 -网络舆论传播的空间特征研究</w:t>
      </w:r>
      <w:r w:rsidR="002A6A27">
        <w:rPr>
          <w:rFonts w:ascii="STHeiti Light" w:eastAsia="STHeiti Light" w:hAnsi="STHeiti Light" w:hint="eastAsia"/>
          <w:lang w:val="en-US"/>
        </w:rPr>
        <w:t>（ppt）</w:t>
      </w:r>
    </w:p>
    <w:p w14:paraId="75E48E2B" w14:textId="6DF9C503" w:rsidR="00AB7620" w:rsidRPr="009037F2" w:rsidRDefault="00AB7620" w:rsidP="00AB7620">
      <w:pPr>
        <w:pStyle w:val="3"/>
        <w:rPr>
          <w:rFonts w:ascii="STHeiti Light" w:eastAsia="STHeiti Light" w:hAnsi="STHeiti Light"/>
        </w:rPr>
      </w:pPr>
      <w:r w:rsidRPr="009037F2">
        <w:rPr>
          <w:rFonts w:ascii="STHeiti Light" w:eastAsia="STHeiti Light" w:hAnsi="STHeiti Light" w:hint="eastAsia"/>
        </w:rPr>
        <w:t>研究背景</w:t>
      </w:r>
    </w:p>
    <w:p w14:paraId="2207E4C0" w14:textId="572882AD" w:rsidR="00AB7620" w:rsidRPr="009037F2" w:rsidRDefault="00AB7620" w:rsidP="00AB7620">
      <w:pPr>
        <w:pStyle w:val="3"/>
        <w:rPr>
          <w:rFonts w:ascii="STHeiti Light" w:eastAsia="STHeiti Light" w:hAnsi="STHeiti Light"/>
        </w:rPr>
      </w:pPr>
      <w:r w:rsidRPr="009037F2">
        <w:rPr>
          <w:rFonts w:ascii="STHeiti Light" w:eastAsia="STHeiti Light" w:hAnsi="STHeiti Light" w:hint="eastAsia"/>
        </w:rPr>
        <w:t>研究问题</w:t>
      </w:r>
    </w:p>
    <w:p w14:paraId="6BA8A2C0" w14:textId="3F789670" w:rsidR="00AB7620" w:rsidRPr="009037F2" w:rsidRDefault="00AB7620" w:rsidP="00AB7620">
      <w:pPr>
        <w:pStyle w:val="3"/>
        <w:rPr>
          <w:rFonts w:ascii="STHeiti Light" w:eastAsia="STHeiti Light" w:hAnsi="STHeiti Light"/>
        </w:rPr>
      </w:pPr>
      <w:r w:rsidRPr="009037F2">
        <w:rPr>
          <w:rFonts w:ascii="STHeiti Light" w:eastAsia="STHeiti Light" w:hAnsi="STHeiti Light" w:hint="eastAsia"/>
        </w:rPr>
        <w:t>研究方法</w:t>
      </w:r>
    </w:p>
    <w:p w14:paraId="68DDD197" w14:textId="7233B9DC" w:rsidR="00AB7620" w:rsidRPr="009037F2" w:rsidRDefault="00AB7620" w:rsidP="00AB7620">
      <w:pPr>
        <w:pStyle w:val="3"/>
        <w:rPr>
          <w:rFonts w:ascii="STHeiti Light" w:eastAsia="STHeiti Light" w:hAnsi="STHeiti Light"/>
        </w:rPr>
      </w:pPr>
      <w:r w:rsidRPr="009037F2">
        <w:rPr>
          <w:rFonts w:ascii="STHeiti Light" w:eastAsia="STHeiti Light" w:hAnsi="STHeiti Light" w:hint="eastAsia"/>
        </w:rPr>
        <w:t>研究发现</w:t>
      </w:r>
      <w:r w:rsidR="00821F6B" w:rsidRPr="009037F2">
        <w:rPr>
          <w:rFonts w:ascii="STHeiti Light" w:eastAsia="STHeiti Light" w:hAnsi="STHeiti Light" w:hint="eastAsia"/>
        </w:rPr>
        <w:t>（</w:t>
      </w:r>
      <w:r w:rsidR="00821F6B" w:rsidRPr="009037F2">
        <w:rPr>
          <w:rFonts w:ascii="STHeiti Light" w:eastAsia="STHeiti Light" w:hAnsi="STHeiti Light" w:hint="eastAsia"/>
          <w:highlight w:val="yellow"/>
        </w:rPr>
        <w:t>包含数据可视化</w:t>
      </w:r>
      <w:r w:rsidR="00821F6B" w:rsidRPr="009037F2">
        <w:rPr>
          <w:rFonts w:ascii="STHeiti Light" w:eastAsia="STHeiti Light" w:hAnsi="STHeiti Light" w:hint="eastAsia"/>
        </w:rPr>
        <w:t>）</w:t>
      </w:r>
      <w:r w:rsidR="00FC21F2" w:rsidRPr="009037F2">
        <w:rPr>
          <w:rFonts w:ascii="STHeiti Light" w:eastAsia="STHeiti Light" w:hAnsi="STHeiti Light" w:hint="eastAsia"/>
        </w:rPr>
        <w:t>s</w:t>
      </w:r>
    </w:p>
    <w:p w14:paraId="71D69AD7" w14:textId="6BE20C8F" w:rsidR="00AB7620" w:rsidRDefault="00AB7620" w:rsidP="00AB7620">
      <w:pPr>
        <w:pStyle w:val="3"/>
        <w:rPr>
          <w:rFonts w:ascii="STHeiti Light" w:eastAsia="STHeiti Light" w:hAnsi="STHeiti Light"/>
        </w:rPr>
      </w:pPr>
      <w:r w:rsidRPr="009037F2">
        <w:rPr>
          <w:rFonts w:ascii="STHeiti Light" w:eastAsia="STHeiti Light" w:hAnsi="STHeiti Light" w:hint="eastAsia"/>
        </w:rPr>
        <w:t>总结反思</w:t>
      </w:r>
    </w:p>
    <w:p w14:paraId="014C1207" w14:textId="77777777" w:rsidR="00FD10A7" w:rsidRDefault="00FD10A7" w:rsidP="00FD10A7">
      <w:pPr>
        <w:pStyle w:val="3"/>
        <w:numPr>
          <w:ilvl w:val="0"/>
          <w:numId w:val="0"/>
        </w:numPr>
        <w:ind w:left="1080"/>
        <w:rPr>
          <w:rFonts w:ascii="STHeiti Light" w:eastAsia="STHeiti Light" w:hAnsi="STHeiti Light"/>
        </w:rPr>
      </w:pPr>
    </w:p>
    <w:p w14:paraId="5E5C38DC" w14:textId="77777777" w:rsidR="00FD10A7" w:rsidRDefault="00FD10A7" w:rsidP="00FD10A7">
      <w:pPr>
        <w:pStyle w:val="3"/>
        <w:numPr>
          <w:ilvl w:val="0"/>
          <w:numId w:val="0"/>
        </w:numPr>
        <w:ind w:left="1080"/>
        <w:rPr>
          <w:rFonts w:ascii="STHeiti Light" w:eastAsia="STHeiti Light" w:hAnsi="STHeiti Light" w:hint="eastAsia"/>
        </w:rPr>
      </w:pPr>
    </w:p>
    <w:p w14:paraId="10FAE6BD" w14:textId="77777777" w:rsidR="00A2588B" w:rsidRPr="009037F2" w:rsidRDefault="00A2588B" w:rsidP="00FD10A7">
      <w:pPr>
        <w:pStyle w:val="3"/>
        <w:numPr>
          <w:ilvl w:val="0"/>
          <w:numId w:val="0"/>
        </w:numPr>
        <w:ind w:left="1080"/>
        <w:rPr>
          <w:rFonts w:ascii="STHeiti Light" w:eastAsia="STHeiti Light" w:hAnsi="STHeiti Light" w:hint="eastAsia"/>
        </w:rPr>
      </w:pPr>
      <w:bookmarkStart w:id="0" w:name="_GoBack"/>
      <w:bookmarkEnd w:id="0"/>
    </w:p>
    <w:p w14:paraId="3F327F20" w14:textId="7A273099" w:rsidR="00EF270A" w:rsidRPr="009037F2" w:rsidRDefault="00C328C6" w:rsidP="001A271B">
      <w:pPr>
        <w:pStyle w:val="1"/>
        <w:rPr>
          <w:rFonts w:ascii="STHeiti Light" w:eastAsia="STHeiti Light" w:hAnsi="STHeiti Light"/>
        </w:rPr>
      </w:pPr>
      <w:r>
        <w:rPr>
          <w:rFonts w:ascii="STHeiti Light" w:eastAsia="STHeiti Light" w:hAnsi="STHeiti Light" w:hint="eastAsia"/>
        </w:rPr>
        <w:lastRenderedPageBreak/>
        <w:t>包含</w:t>
      </w:r>
      <w:r w:rsidR="00DE4C30" w:rsidRPr="009037F2">
        <w:rPr>
          <w:rFonts w:ascii="STHeiti Light" w:eastAsia="STHeiti Light" w:hAnsi="STHeiti Light" w:hint="eastAsia"/>
        </w:rPr>
        <w:t>的相关</w:t>
      </w:r>
      <w:r w:rsidR="00DE4C30" w:rsidRPr="009037F2">
        <w:rPr>
          <w:rFonts w:ascii="STHeiti Light" w:eastAsia="STHeiti Light" w:hAnsi="STHeiti Light" w:hint="eastAsia"/>
          <w:highlight w:val="yellow"/>
        </w:rPr>
        <w:t>数据挖掘处理</w:t>
      </w:r>
      <w:r w:rsidR="001A271B" w:rsidRPr="009037F2">
        <w:rPr>
          <w:rFonts w:ascii="STHeiti Light" w:eastAsia="STHeiti Light" w:hAnsi="STHeiti Light" w:hint="eastAsia"/>
          <w:highlight w:val="yellow"/>
        </w:rPr>
        <w:t>技术</w:t>
      </w:r>
      <w:r w:rsidR="00C572E2" w:rsidRPr="009037F2">
        <w:rPr>
          <w:rFonts w:ascii="STHeiti Light" w:eastAsia="STHeiti Light" w:hAnsi="STHeiti Light" w:hint="eastAsia"/>
        </w:rPr>
        <w:t>，</w:t>
      </w:r>
      <w:r w:rsidR="007606C4" w:rsidRPr="009037F2">
        <w:rPr>
          <w:rFonts w:ascii="STHeiti Light" w:eastAsia="STHeiti Light" w:hAnsi="STHeiti Light" w:hint="eastAsia"/>
          <w:highlight w:val="green"/>
        </w:rPr>
        <w:t>衡量标准</w:t>
      </w:r>
      <w:r w:rsidR="00C572E2" w:rsidRPr="009037F2">
        <w:rPr>
          <w:rFonts w:ascii="STHeiti Light" w:eastAsia="STHeiti Light" w:hAnsi="STHeiti Light" w:hint="eastAsia"/>
        </w:rPr>
        <w:t>和</w:t>
      </w:r>
      <w:r w:rsidR="00C572E2" w:rsidRPr="009037F2">
        <w:rPr>
          <w:rFonts w:ascii="STHeiti Light" w:eastAsia="STHeiti Light" w:hAnsi="STHeiti Light" w:hint="eastAsia"/>
          <w:highlight w:val="cyan"/>
        </w:rPr>
        <w:t>理论基础</w:t>
      </w:r>
    </w:p>
    <w:p w14:paraId="519CC398" w14:textId="24E31D2E" w:rsidR="001A271B" w:rsidRPr="009037F2" w:rsidRDefault="00A37854" w:rsidP="001A271B">
      <w:pPr>
        <w:pStyle w:val="2"/>
        <w:rPr>
          <w:rFonts w:ascii="STHeiti Light" w:eastAsia="STHeiti Light" w:hAnsi="STHeiti Light"/>
        </w:rPr>
      </w:pPr>
      <w:r w:rsidRPr="009037F2">
        <w:rPr>
          <w:rFonts w:ascii="STHeiti Light" w:eastAsia="STHeiti Light" w:hAnsi="STHeiti Light" w:hint="eastAsia"/>
        </w:rPr>
        <w:t>冠军</w:t>
      </w:r>
      <w:r w:rsidR="002A5D95" w:rsidRPr="009037F2">
        <w:rPr>
          <w:rFonts w:ascii="STHeiti Light" w:eastAsia="STHeiti Light" w:hAnsi="STHeiti Light" w:hint="eastAsia"/>
        </w:rPr>
        <w:t xml:space="preserve"> -</w:t>
      </w:r>
      <w:r w:rsidR="001A271B" w:rsidRPr="009037F2">
        <w:rPr>
          <w:rFonts w:ascii="STHeiti Light" w:eastAsia="STHeiti Light" w:hAnsi="STHeiti Light" w:hint="eastAsia"/>
        </w:rPr>
        <w:t>“昆山龙哥反杀案”分析报告</w:t>
      </w:r>
    </w:p>
    <w:p w14:paraId="4D965018" w14:textId="6960CB7F" w:rsidR="00EB135A" w:rsidRPr="009037F2" w:rsidRDefault="00904AB1" w:rsidP="00B10AED">
      <w:pPr>
        <w:pStyle w:val="3"/>
        <w:rPr>
          <w:rFonts w:ascii="STHeiti Light" w:eastAsia="STHeiti Light" w:hAnsi="STHeiti Light"/>
        </w:rPr>
      </w:pPr>
      <w:r w:rsidRPr="009037F2">
        <w:rPr>
          <w:rFonts w:ascii="STHeiti Light" w:eastAsia="STHeiti Light" w:hAnsi="STHeiti Light"/>
          <w:highlight w:val="yellow"/>
          <w:lang w:val="en-US"/>
        </w:rPr>
        <w:t>LDA主题模型,</w:t>
      </w:r>
      <w:r w:rsidRPr="009037F2">
        <w:rPr>
          <w:rFonts w:ascii="STHeiti Light" w:eastAsia="STHeiti Light" w:hAnsi="STHeiti Light" w:hint="eastAsia"/>
          <w:highlight w:val="yellow"/>
          <w:lang w:val="en-US"/>
        </w:rPr>
        <w:t xml:space="preserve"> </w:t>
      </w:r>
      <w:r w:rsidRPr="009037F2">
        <w:rPr>
          <w:rFonts w:ascii="STHeiti Light" w:eastAsia="STHeiti Light" w:hAnsi="STHeiti Light"/>
          <w:highlight w:val="yellow"/>
          <w:lang w:val="en-US"/>
        </w:rPr>
        <w:t>python的gensim包中的ldamodel函数</w:t>
      </w:r>
      <w:r w:rsidR="00EB135A" w:rsidRPr="009037F2">
        <w:rPr>
          <w:rFonts w:ascii="STHeiti Light" w:eastAsia="STHeiti Light" w:hAnsi="STHeiti Light" w:hint="eastAsia"/>
          <w:lang w:val="en-US"/>
        </w:rPr>
        <w:t>，把文档—词汇矩阵变成文档—主题矩阵（分布）和主题—词汇矩阵（分布）</w:t>
      </w:r>
    </w:p>
    <w:p w14:paraId="65DCFFE9" w14:textId="0C1461CD" w:rsidR="00AB6631" w:rsidRPr="009037F2" w:rsidRDefault="00E91615" w:rsidP="00EB135A">
      <w:pPr>
        <w:pStyle w:val="4"/>
        <w:rPr>
          <w:rFonts w:ascii="STHeiti Light" w:eastAsia="STHeiti Light" w:hAnsi="STHeiti Light"/>
        </w:rPr>
      </w:pPr>
      <w:r w:rsidRPr="009037F2">
        <w:rPr>
          <w:rFonts w:ascii="STHeiti Light" w:eastAsia="STHeiti Light" w:hAnsi="STHeiti Light" w:hint="eastAsia"/>
          <w:highlight w:val="green"/>
        </w:rPr>
        <w:t>perplex指标</w:t>
      </w:r>
      <w:r w:rsidR="009F2C75" w:rsidRPr="009037F2">
        <w:rPr>
          <w:rFonts w:ascii="STHeiti Light" w:eastAsia="STHeiti Light" w:hAnsi="STHeiti Light" w:hint="eastAsia"/>
        </w:rPr>
        <w:t>:</w:t>
      </w:r>
      <w:r w:rsidR="00CB5CFF" w:rsidRPr="009037F2">
        <w:rPr>
          <w:rFonts w:ascii="STHeiti Light" w:eastAsia="STHeiti Light" w:hAnsi="STHeiti Light" w:hint="eastAsia"/>
        </w:rPr>
        <w:t xml:space="preserve"> </w:t>
      </w:r>
    </w:p>
    <w:p w14:paraId="681EE2AA" w14:textId="1303D0C9" w:rsidR="00D63B93" w:rsidRPr="009037F2" w:rsidRDefault="00E91615" w:rsidP="00AB6631">
      <w:pPr>
        <w:pStyle w:val="4"/>
        <w:numPr>
          <w:ilvl w:val="0"/>
          <w:numId w:val="0"/>
        </w:numPr>
        <w:ind w:left="1440"/>
        <w:rPr>
          <w:rFonts w:ascii="STHeiti Light" w:eastAsia="STHeiti Light" w:hAnsi="STHeiti Light"/>
        </w:rPr>
      </w:pPr>
      <w:r w:rsidRPr="009037F2">
        <w:rPr>
          <w:rFonts w:ascii="STHeiti Light" w:eastAsia="STHeiti Light" w:hAnsi="STHeiti Light" w:hint="eastAsia"/>
        </w:rPr>
        <w:t>语言模型</w:t>
      </w:r>
      <w:r w:rsidR="00C657D2" w:rsidRPr="009037F2">
        <w:rPr>
          <w:rFonts w:ascii="STHeiti Light" w:eastAsia="STHeiti Light" w:hAnsi="STHeiti Light"/>
          <w:lang w:val="en-US"/>
        </w:rPr>
        <w:t>（</w:t>
      </w:r>
      <w:r w:rsidRPr="009037F2">
        <w:rPr>
          <w:rFonts w:ascii="STHeiti Light" w:eastAsia="STHeiti Light" w:hAnsi="STHeiti Light" w:hint="eastAsia"/>
        </w:rPr>
        <w:t>Language Model</w:t>
      </w:r>
      <w:r w:rsidR="00C657D2" w:rsidRPr="009037F2">
        <w:rPr>
          <w:rFonts w:ascii="STHeiti Light" w:eastAsia="STHeiti Light" w:hAnsi="STHeiti Light" w:hint="eastAsia"/>
        </w:rPr>
        <w:t>）</w:t>
      </w:r>
      <w:r w:rsidRPr="009037F2">
        <w:rPr>
          <w:rFonts w:ascii="STHeiti Light" w:eastAsia="STHeiti Light" w:hAnsi="STHeiti Light" w:hint="eastAsia"/>
        </w:rPr>
        <w:t>评价指标</w:t>
      </w:r>
      <w:r w:rsidR="00844E5A" w:rsidRPr="009037F2">
        <w:rPr>
          <w:rFonts w:ascii="STHeiti Light" w:eastAsia="STHeiti Light" w:hAnsi="STHeiti Light" w:hint="eastAsia"/>
        </w:rPr>
        <w:t>，PPL是用在自然语言处理领域(NLP)中，衡量语言模型好坏的指标。它主要是根据每个词来估计一句话出现的概率，并用句子长度作</w:t>
      </w:r>
      <w:r w:rsidR="008369F1" w:rsidRPr="009037F2">
        <w:rPr>
          <w:rFonts w:ascii="STHeiti Light" w:eastAsia="STHeiti Light" w:hAnsi="STHeiti Light" w:hint="eastAsia"/>
        </w:rPr>
        <w:t>标准化。</w:t>
      </w:r>
    </w:p>
    <w:p w14:paraId="0B1CB83F" w14:textId="496BB595" w:rsidR="00AB6631" w:rsidRPr="009037F2" w:rsidRDefault="009F2C75" w:rsidP="009643C5">
      <w:pPr>
        <w:pStyle w:val="4"/>
        <w:rPr>
          <w:rFonts w:ascii="STHeiti Light" w:eastAsia="STHeiti Light" w:hAnsi="STHeiti Light"/>
        </w:rPr>
      </w:pPr>
      <w:r w:rsidRPr="009037F2">
        <w:rPr>
          <w:rFonts w:ascii="STHeiti Light" w:eastAsia="STHeiti Light" w:hAnsi="STHeiti Light" w:hint="eastAsia"/>
        </w:rPr>
        <w:t>spss软件中的</w:t>
      </w:r>
      <w:r w:rsidRPr="009037F2">
        <w:rPr>
          <w:rFonts w:ascii="STHeiti Light" w:eastAsia="STHeiti Light" w:hAnsi="STHeiti Light" w:hint="eastAsia"/>
          <w:highlight w:val="green"/>
        </w:rPr>
        <w:t>α信度系数法</w:t>
      </w:r>
      <w:r w:rsidRPr="009037F2">
        <w:rPr>
          <w:rFonts w:ascii="STHeiti Light" w:eastAsia="STHeiti Light" w:hAnsi="STHeiti Light"/>
        </w:rPr>
        <w:t>:</w:t>
      </w:r>
      <w:r w:rsidR="00BA2029" w:rsidRPr="009037F2">
        <w:rPr>
          <w:rFonts w:ascii="STHeiti Light" w:eastAsia="STHeiti Light" w:hAnsi="STHeiti Light"/>
        </w:rPr>
        <w:t xml:space="preserve"> </w:t>
      </w:r>
    </w:p>
    <w:p w14:paraId="3F96A09C" w14:textId="5DE397BF" w:rsidR="009F2C75" w:rsidRPr="009037F2" w:rsidRDefault="00C529A1" w:rsidP="00AB6631">
      <w:pPr>
        <w:pStyle w:val="4"/>
        <w:numPr>
          <w:ilvl w:val="0"/>
          <w:numId w:val="0"/>
        </w:numPr>
        <w:ind w:left="1440"/>
        <w:rPr>
          <w:rFonts w:ascii="STHeiti Light" w:eastAsia="STHeiti Light" w:hAnsi="STHeiti Light"/>
        </w:rPr>
      </w:pPr>
      <w:r w:rsidRPr="009037F2">
        <w:rPr>
          <w:rFonts w:ascii="STHeiti Light" w:eastAsia="STHeiti Light" w:hAnsi="STHeiti Light" w:hint="eastAsia"/>
        </w:rPr>
        <w:t>克朗巴哈系数（Cronbach's α）是一个统计量，是指量表所有可能的项目划分方法的得到的折半信度系数的平均值，是最常用的信度测量方法。</w:t>
      </w:r>
    </w:p>
    <w:p w14:paraId="697CCA48" w14:textId="691621F3" w:rsidR="00846903" w:rsidRPr="009037F2" w:rsidRDefault="00846903" w:rsidP="001A271B">
      <w:pPr>
        <w:pStyle w:val="3"/>
        <w:rPr>
          <w:rFonts w:ascii="STHeiti Light" w:eastAsia="STHeiti Light" w:hAnsi="STHeiti Light"/>
        </w:rPr>
      </w:pPr>
      <w:r w:rsidRPr="009037F2">
        <w:rPr>
          <w:rFonts w:ascii="STHeiti Light" w:eastAsia="STHeiti Light" w:hAnsi="STHeiti Light" w:hint="eastAsia"/>
          <w:highlight w:val="yellow"/>
        </w:rPr>
        <w:t>DTM（动态主题模型），</w:t>
      </w:r>
      <w:r w:rsidR="009643C5" w:rsidRPr="009037F2">
        <w:rPr>
          <w:rFonts w:ascii="STHeiti Light" w:eastAsia="STHeiti Light" w:hAnsi="STHeiti Light" w:hint="eastAsia"/>
          <w:highlight w:val="yellow"/>
        </w:rPr>
        <w:t xml:space="preserve"> </w:t>
      </w:r>
      <w:r w:rsidRPr="009037F2">
        <w:rPr>
          <w:rFonts w:ascii="STHeiti Light" w:eastAsia="STHeiti Light" w:hAnsi="STHeiti Light" w:hint="eastAsia"/>
          <w:highlight w:val="yellow"/>
        </w:rPr>
        <w:t>gensim库中的LdaSeqModel模型</w:t>
      </w:r>
      <w:r w:rsidR="00515C55" w:rsidRPr="009037F2">
        <w:rPr>
          <w:rFonts w:ascii="STHeiti Light" w:eastAsia="STHeiti Light" w:hAnsi="STHeiti Light" w:hint="eastAsia"/>
        </w:rPr>
        <w:t>，该模型捕获了顺序组织的文档语料库中主题的演变。</w:t>
      </w:r>
    </w:p>
    <w:p w14:paraId="583CA5E2" w14:textId="77777777" w:rsidR="009E203C" w:rsidRPr="009037F2" w:rsidRDefault="007606C4" w:rsidP="00E2786E">
      <w:pPr>
        <w:pStyle w:val="4"/>
        <w:rPr>
          <w:rFonts w:ascii="STHeiti Light" w:eastAsia="STHeiti Light" w:hAnsi="STHeiti Light"/>
        </w:rPr>
      </w:pPr>
      <w:r w:rsidRPr="009037F2">
        <w:rPr>
          <w:rFonts w:ascii="STHeiti Light" w:eastAsia="STHeiti Light" w:hAnsi="STHeiti Light" w:hint="eastAsia"/>
          <w:highlight w:val="green"/>
        </w:rPr>
        <w:t>Jaccard距离</w:t>
      </w:r>
      <w:r w:rsidR="00BD1B30" w:rsidRPr="009037F2">
        <w:rPr>
          <w:rFonts w:ascii="STHeiti Light" w:eastAsia="STHeiti Light" w:hAnsi="STHeiti Light" w:hint="eastAsia"/>
        </w:rPr>
        <w:t>：</w:t>
      </w:r>
    </w:p>
    <w:p w14:paraId="52B04CC3" w14:textId="29B4BF45" w:rsidR="00846903" w:rsidRDefault="00BD1B30" w:rsidP="009E203C">
      <w:pPr>
        <w:pStyle w:val="4"/>
        <w:numPr>
          <w:ilvl w:val="0"/>
          <w:numId w:val="0"/>
        </w:numPr>
        <w:ind w:left="1440"/>
        <w:rPr>
          <w:rFonts w:ascii="STHeiti Light" w:eastAsia="STHeiti Light" w:hAnsi="STHeiti Light"/>
        </w:rPr>
      </w:pPr>
      <w:r w:rsidRPr="009037F2">
        <w:rPr>
          <w:rFonts w:ascii="STHeiti Light" w:eastAsia="STHeiti Light" w:hAnsi="STHeiti Light" w:hint="eastAsia"/>
        </w:rPr>
        <w:t>杰卡德距离，Jaccard相似指数用来度量两个集合之间的相似性，它被定义为两个集合交集的元素个数除以并集的元素个数。</w:t>
      </w:r>
    </w:p>
    <w:p w14:paraId="058B4AE8" w14:textId="77777777" w:rsidR="00B50634" w:rsidRPr="009037F2" w:rsidRDefault="00B50634" w:rsidP="00B50634">
      <w:pPr>
        <w:pStyle w:val="4"/>
        <w:numPr>
          <w:ilvl w:val="0"/>
          <w:numId w:val="0"/>
        </w:numPr>
        <w:ind w:left="1440" w:hanging="360"/>
        <w:rPr>
          <w:rFonts w:ascii="STHeiti Light" w:eastAsia="STHeiti Light" w:hAnsi="STHeiti Light"/>
        </w:rPr>
      </w:pPr>
    </w:p>
    <w:p w14:paraId="228E8F75" w14:textId="68F28D03" w:rsidR="00B60FB7" w:rsidRPr="009037F2" w:rsidRDefault="00E16D3F" w:rsidP="00B60FB7">
      <w:pPr>
        <w:pStyle w:val="2"/>
        <w:rPr>
          <w:rFonts w:ascii="STHeiti Light" w:eastAsia="STHeiti Light" w:hAnsi="STHeiti Light"/>
        </w:rPr>
      </w:pPr>
      <w:r w:rsidRPr="009037F2">
        <w:rPr>
          <w:rFonts w:ascii="STHeiti Light" w:eastAsia="STHeiti Light" w:hAnsi="STHeiti Light" w:hint="eastAsia"/>
        </w:rPr>
        <w:t>亚军</w:t>
      </w:r>
      <w:r w:rsidR="002A5D95" w:rsidRPr="009037F2">
        <w:rPr>
          <w:rFonts w:ascii="STHeiti Light" w:eastAsia="STHeiti Light" w:hAnsi="STHeiti Light" w:hint="eastAsia"/>
        </w:rPr>
        <w:t xml:space="preserve"> -</w:t>
      </w:r>
      <w:r w:rsidR="00DF3FC0" w:rsidRPr="009037F2">
        <w:rPr>
          <w:rFonts w:ascii="STHeiti Light" w:eastAsia="STHeiti Light" w:hAnsi="STHeiti Light" w:hint="eastAsia"/>
        </w:rPr>
        <w:t>“昆山反杀案”中微博用户的情绪传播分析</w:t>
      </w:r>
    </w:p>
    <w:p w14:paraId="2858D01B" w14:textId="699A9D9D" w:rsidR="007B411D" w:rsidRPr="009037F2" w:rsidRDefault="00C43629" w:rsidP="007B411D">
      <w:pPr>
        <w:pStyle w:val="3"/>
        <w:rPr>
          <w:rFonts w:ascii="STHeiti Light" w:eastAsia="STHeiti Light" w:hAnsi="STHeiti Light"/>
        </w:rPr>
      </w:pPr>
      <w:r w:rsidRPr="009037F2">
        <w:rPr>
          <w:rFonts w:ascii="STHeiti Light" w:eastAsia="STHeiti Light" w:hAnsi="STHeiti Light" w:hint="eastAsia"/>
          <w:highlight w:val="cyan"/>
        </w:rPr>
        <w:t>粗粒度和细粒度</w:t>
      </w:r>
      <w:r w:rsidRPr="009037F2">
        <w:rPr>
          <w:rFonts w:ascii="STHeiti Light" w:eastAsia="STHeiti Light" w:hAnsi="STHeiti Light" w:hint="eastAsia"/>
        </w:rPr>
        <w:t>情感分析</w:t>
      </w:r>
      <w:r w:rsidR="00DD1D2E" w:rsidRPr="009037F2">
        <w:rPr>
          <w:rFonts w:ascii="STHeiti Light" w:eastAsia="STHeiti Light" w:hAnsi="STHeiti Light" w:hint="eastAsia"/>
        </w:rPr>
        <w:t>：</w:t>
      </w:r>
    </w:p>
    <w:p w14:paraId="2B04937B" w14:textId="0249ED8F" w:rsidR="00DD1D2E" w:rsidRPr="009037F2" w:rsidRDefault="00DD1D2E" w:rsidP="00DD1D2E">
      <w:pPr>
        <w:pStyle w:val="3"/>
        <w:numPr>
          <w:ilvl w:val="0"/>
          <w:numId w:val="0"/>
        </w:numPr>
        <w:ind w:left="1080"/>
        <w:rPr>
          <w:rFonts w:ascii="STHeiti Light" w:eastAsia="STHeiti Light" w:hAnsi="STHeiti Light"/>
        </w:rPr>
      </w:pPr>
      <w:r w:rsidRPr="009037F2">
        <w:rPr>
          <w:rFonts w:ascii="STHeiti Light" w:eastAsia="STHeiti Light" w:hAnsi="STHeiti Light" w:hint="eastAsia"/>
        </w:rPr>
        <w:t>粗粒度主要是基于篇章级和句子级，细粒度一般指词汇级情感分析</w:t>
      </w:r>
      <w:r w:rsidR="00376F2D" w:rsidRPr="009037F2">
        <w:rPr>
          <w:rFonts w:ascii="STHeiti Light" w:eastAsia="STHeiti Light" w:hAnsi="STHeiti Light" w:hint="eastAsia"/>
        </w:rPr>
        <w:t>。</w:t>
      </w:r>
    </w:p>
    <w:p w14:paraId="5A58232A" w14:textId="79D466AD" w:rsidR="00376F2D" w:rsidRPr="009037F2" w:rsidRDefault="00BF70AE" w:rsidP="00376F2D">
      <w:pPr>
        <w:pStyle w:val="3"/>
        <w:rPr>
          <w:rFonts w:ascii="STHeiti Light" w:eastAsia="STHeiti Light" w:hAnsi="STHeiti Light"/>
        </w:rPr>
      </w:pPr>
      <w:r w:rsidRPr="009037F2">
        <w:rPr>
          <w:rFonts w:ascii="STHeiti Light" w:eastAsia="STHeiti Light" w:hAnsi="STHeiti Light" w:hint="eastAsia"/>
          <w:highlight w:val="yellow"/>
        </w:rPr>
        <w:t>网络科学方法</w:t>
      </w:r>
      <w:r w:rsidR="00076834" w:rsidRPr="009037F2">
        <w:rPr>
          <w:rFonts w:ascii="STHeiti Light" w:eastAsia="STHeiti Light" w:hAnsi="STHeiti Light" w:hint="eastAsia"/>
        </w:rPr>
        <w:t>（</w:t>
      </w:r>
      <w:r w:rsidRPr="009037F2">
        <w:rPr>
          <w:rFonts w:ascii="STHeiti Light" w:eastAsia="STHeiti Light" w:hAnsi="STHeiti Light" w:hint="eastAsia"/>
        </w:rPr>
        <w:t xml:space="preserve"> network</w:t>
      </w:r>
      <w:r w:rsidRPr="009037F2">
        <w:rPr>
          <w:rFonts w:ascii="STHeiti Light" w:eastAsia="STHeiti Light" w:hAnsi="STHeiti Light"/>
          <w:lang w:val="en-US"/>
        </w:rPr>
        <w:t>?</w:t>
      </w:r>
      <w:r w:rsidR="00076834" w:rsidRPr="009037F2">
        <w:rPr>
          <w:rFonts w:ascii="STHeiti Light" w:eastAsia="STHeiti Light" w:hAnsi="STHeiti Light" w:hint="eastAsia"/>
          <w:lang w:val="en-US"/>
        </w:rPr>
        <w:t>）：</w:t>
      </w:r>
    </w:p>
    <w:p w14:paraId="6AB669AF" w14:textId="16E51FB9" w:rsidR="00076834" w:rsidRPr="0094529D" w:rsidRDefault="00076834" w:rsidP="00076834">
      <w:pPr>
        <w:pStyle w:val="3"/>
        <w:numPr>
          <w:ilvl w:val="0"/>
          <w:numId w:val="0"/>
        </w:numPr>
        <w:ind w:left="1080"/>
        <w:rPr>
          <w:rFonts w:ascii="STHeiti Light" w:eastAsia="STHeiti Light" w:hAnsi="STHeiti Light"/>
          <w:bCs/>
          <w:lang w:val="en-US"/>
        </w:rPr>
      </w:pPr>
      <w:r w:rsidRPr="0094529D">
        <w:rPr>
          <w:rFonts w:ascii="STHeiti Light" w:eastAsia="STHeiti Light" w:hAnsi="STHeiti Light" w:hint="eastAsia"/>
          <w:bCs/>
          <w:lang w:val="en-US"/>
        </w:rPr>
        <w:t>将微博系统中用户转发关系抽象成网络科学中的节点和连边，进而构建用户情感传染网络以及单条微博的传播级联树。</w:t>
      </w:r>
    </w:p>
    <w:p w14:paraId="114A383A" w14:textId="6ACFC311" w:rsidR="00076834" w:rsidRPr="009037F2" w:rsidRDefault="00076834" w:rsidP="00076834">
      <w:pPr>
        <w:pStyle w:val="3"/>
        <w:rPr>
          <w:rFonts w:ascii="STHeiti Light" w:eastAsia="STHeiti Light" w:hAnsi="STHeiti Light"/>
          <w:lang w:val="en-US"/>
        </w:rPr>
      </w:pPr>
      <w:r w:rsidRPr="009037F2">
        <w:rPr>
          <w:rFonts w:ascii="STHeiti Light" w:eastAsia="STHeiti Light" w:hAnsi="STHeiti Light" w:hint="eastAsia"/>
          <w:b/>
          <w:bCs/>
          <w:lang w:val="en-US"/>
        </w:rPr>
        <w:t>情感挖掘方法与技术：</w:t>
      </w:r>
    </w:p>
    <w:p w14:paraId="7E4ACE9C" w14:textId="47EF01AC" w:rsidR="00076834" w:rsidRDefault="00076834" w:rsidP="00076834">
      <w:pPr>
        <w:pStyle w:val="3"/>
        <w:numPr>
          <w:ilvl w:val="0"/>
          <w:numId w:val="0"/>
        </w:numPr>
        <w:ind w:left="1080"/>
        <w:rPr>
          <w:rFonts w:ascii="STHeiti Light" w:eastAsia="STHeiti Light" w:hAnsi="STHeiti Light"/>
        </w:rPr>
      </w:pPr>
      <w:r w:rsidRPr="009037F2">
        <w:rPr>
          <w:rFonts w:ascii="STHeiti Light" w:eastAsia="STHeiti Light" w:hAnsi="STHeiti Light" w:hint="eastAsia"/>
        </w:rPr>
        <w:t>Python语言中</w:t>
      </w:r>
      <w:r w:rsidRPr="009037F2">
        <w:rPr>
          <w:rFonts w:ascii="STHeiti Light" w:eastAsia="STHeiti Light" w:hAnsi="STHeiti Light" w:hint="eastAsia"/>
          <w:highlight w:val="yellow"/>
        </w:rPr>
        <w:t>Pandas</w:t>
      </w:r>
      <w:r w:rsidRPr="009037F2">
        <w:rPr>
          <w:rFonts w:ascii="STHeiti Light" w:eastAsia="STHeiti Light" w:hAnsi="STHeiti Light" w:hint="eastAsia"/>
        </w:rPr>
        <w:t>框架</w:t>
      </w:r>
      <w:r w:rsidR="00905DFD" w:rsidRPr="009037F2">
        <w:rPr>
          <w:rFonts w:ascii="STHeiti Light" w:eastAsia="STHeiti Light" w:hAnsi="STHeiti Light" w:hint="eastAsia"/>
        </w:rPr>
        <w:t>，</w:t>
      </w:r>
      <w:r w:rsidR="00905DFD" w:rsidRPr="009037F2">
        <w:rPr>
          <w:rFonts w:ascii="STHeiti Light" w:eastAsia="STHeiti Light" w:hAnsi="STHeiti Light" w:hint="eastAsia"/>
          <w:highlight w:val="yellow"/>
        </w:rPr>
        <w:t>Matplotlib和Pyecharts</w:t>
      </w:r>
      <w:r w:rsidR="00905DFD" w:rsidRPr="009037F2">
        <w:rPr>
          <w:rFonts w:ascii="STHeiti Light" w:eastAsia="STHeiti Light" w:hAnsi="STHeiti Light" w:hint="eastAsia"/>
        </w:rPr>
        <w:t>数据可视化，基于Anaconda软件中的</w:t>
      </w:r>
      <w:r w:rsidR="00905DFD" w:rsidRPr="009037F2">
        <w:rPr>
          <w:rFonts w:ascii="STHeiti Light" w:eastAsia="STHeiti Light" w:hAnsi="STHeiti Light" w:hint="eastAsia"/>
          <w:highlight w:val="yellow"/>
        </w:rPr>
        <w:t>Spyder</w:t>
      </w:r>
      <w:r w:rsidR="00905DFD" w:rsidRPr="009037F2">
        <w:rPr>
          <w:rFonts w:ascii="STHeiti Light" w:eastAsia="STHeiti Light" w:hAnsi="STHeiti Light" w:hint="eastAsia"/>
        </w:rPr>
        <w:t>进行代码的编写和调试。</w:t>
      </w:r>
    </w:p>
    <w:p w14:paraId="54B23F72" w14:textId="77777777" w:rsidR="00B50634" w:rsidRPr="009037F2" w:rsidRDefault="00B50634" w:rsidP="00076834">
      <w:pPr>
        <w:pStyle w:val="3"/>
        <w:numPr>
          <w:ilvl w:val="0"/>
          <w:numId w:val="0"/>
        </w:numPr>
        <w:ind w:left="1080"/>
        <w:rPr>
          <w:rFonts w:ascii="STHeiti Light" w:eastAsia="STHeiti Light" w:hAnsi="STHeiti Light"/>
        </w:rPr>
      </w:pPr>
    </w:p>
    <w:p w14:paraId="77E81E94" w14:textId="2919D5D4" w:rsidR="00E60B77" w:rsidRPr="009037F2" w:rsidRDefault="002A5D95" w:rsidP="00E60B77">
      <w:pPr>
        <w:pStyle w:val="2"/>
        <w:rPr>
          <w:rFonts w:ascii="STHeiti Light" w:eastAsia="STHeiti Light" w:hAnsi="STHeiti Light"/>
        </w:rPr>
      </w:pPr>
      <w:r w:rsidRPr="009037F2">
        <w:rPr>
          <w:rFonts w:ascii="STHeiti Light" w:eastAsia="STHeiti Light" w:hAnsi="STHeiti Light" w:hint="eastAsia"/>
        </w:rPr>
        <w:t xml:space="preserve">亚军 - </w:t>
      </w:r>
      <w:r w:rsidR="00E60B77" w:rsidRPr="009037F2">
        <w:rPr>
          <w:rFonts w:ascii="STHeiti Light" w:eastAsia="STHeiti Light" w:hAnsi="STHeiti Light" w:hint="eastAsia"/>
        </w:rPr>
        <w:t>情感联盟：养成系偶像与粉丝群体关系研究</w:t>
      </w:r>
    </w:p>
    <w:p w14:paraId="0D5A5316" w14:textId="6D200A5A" w:rsidR="002C71C2" w:rsidRPr="002C71C2" w:rsidRDefault="00536655" w:rsidP="002C71C2">
      <w:pPr>
        <w:pStyle w:val="3"/>
        <w:rPr>
          <w:rFonts w:ascii="STHeiti Light" w:eastAsia="STHeiti Light" w:hAnsi="STHeiti Light"/>
        </w:rPr>
      </w:pPr>
      <w:r w:rsidRPr="009037F2">
        <w:rPr>
          <w:rFonts w:ascii="STHeiti Light" w:eastAsia="STHeiti Light" w:hAnsi="STHeiti Light" w:hint="eastAsia"/>
          <w:highlight w:val="yellow"/>
        </w:rPr>
        <w:t>Gephi</w:t>
      </w:r>
      <w:r w:rsidRPr="009037F2">
        <w:rPr>
          <w:rFonts w:ascii="STHeiti Light" w:eastAsia="STHeiti Light" w:hAnsi="STHeiti Light" w:hint="eastAsia"/>
        </w:rPr>
        <w:t xml:space="preserve"> 是一款网络分析领域的数据可视化处理软件。</w:t>
      </w:r>
      <w:hyperlink r:id="rId14" w:history="1">
        <w:r w:rsidR="002C71C2" w:rsidRPr="002C71C2">
          <w:rPr>
            <w:rStyle w:val="af9"/>
            <w:rFonts w:ascii="STHeiti Light" w:eastAsia="STHeiti Light" w:hAnsi="STHeiti Light"/>
            <w:lang w:val="en-US"/>
          </w:rPr>
          <w:t>https://gephi.org/</w:t>
        </w:r>
      </w:hyperlink>
    </w:p>
    <w:p w14:paraId="423F54A5" w14:textId="19805FEA" w:rsidR="00536655" w:rsidRPr="009037F2" w:rsidRDefault="00536655" w:rsidP="00536655">
      <w:pPr>
        <w:pStyle w:val="4"/>
        <w:rPr>
          <w:rFonts w:ascii="STHeiti Light" w:eastAsia="STHeiti Light" w:hAnsi="STHeiti Light"/>
        </w:rPr>
      </w:pPr>
      <w:r w:rsidRPr="009037F2">
        <w:rPr>
          <w:rFonts w:ascii="STHeiti Light" w:eastAsia="STHeiti Light" w:hAnsi="STHeiti Light" w:hint="eastAsia"/>
        </w:rPr>
        <w:t>Force Atlas &amp; Yifan Hu算法布局：</w:t>
      </w:r>
      <w:r w:rsidR="007E714C" w:rsidRPr="009037F2">
        <w:rPr>
          <w:rFonts w:ascii="STHeiti Light" w:eastAsia="STHeiti Light" w:hAnsi="STHeiti Light" w:hint="eastAsia"/>
        </w:rPr>
        <w:t>Force Atlas为力引导布局，能够产生相当优美的网络布局，并充分展现网络的整体结构及其自同构特征</w:t>
      </w:r>
      <w:r w:rsidR="00F468BA" w:rsidRPr="009037F2">
        <w:rPr>
          <w:rFonts w:ascii="STHeiti Light" w:eastAsia="STHeiti Light" w:hAnsi="STHeiti Light" w:hint="eastAsia"/>
        </w:rPr>
        <w:t>；</w:t>
      </w:r>
      <w:r w:rsidR="00F468BA" w:rsidRPr="009037F2">
        <w:rPr>
          <w:rFonts w:ascii="STHeiti Light" w:eastAsia="STHeiti Light" w:hAnsi="STHeiti Light"/>
          <w:lang w:val="en-US"/>
        </w:rPr>
        <w:t>Y</w:t>
      </w:r>
      <w:r w:rsidR="00F468BA" w:rsidRPr="009037F2">
        <w:rPr>
          <w:rFonts w:ascii="STHeiti Light" w:eastAsia="STHeiti Light" w:hAnsi="STHeiti Light" w:hint="eastAsia"/>
        </w:rPr>
        <w:t>ifan Hu多水平布局适用于非常大的图形，特点是粗化图形，减少计算量，运行速度比较快。</w:t>
      </w:r>
    </w:p>
    <w:p w14:paraId="5307ED39" w14:textId="146A8143" w:rsidR="006A4D72" w:rsidRPr="009037F2" w:rsidRDefault="006A4D72" w:rsidP="006A4D72">
      <w:pPr>
        <w:pStyle w:val="3"/>
        <w:rPr>
          <w:rFonts w:ascii="STHeiti Light" w:eastAsia="STHeiti Light" w:hAnsi="STHeiti Light"/>
        </w:rPr>
      </w:pPr>
      <w:r w:rsidRPr="009037F2">
        <w:rPr>
          <w:rFonts w:ascii="STHeiti Light" w:eastAsia="STHeiti Light" w:hAnsi="STHeiti Light"/>
          <w:highlight w:val="yellow"/>
          <w:lang w:val="en-US"/>
        </w:rPr>
        <w:t>NLPIR</w:t>
      </w:r>
      <w:r w:rsidRPr="009037F2">
        <w:rPr>
          <w:rFonts w:ascii="STHeiti Light" w:eastAsia="STHeiti Light" w:hAnsi="STHeiti Light" w:hint="eastAsia"/>
          <w:highlight w:val="yellow"/>
          <w:lang w:val="en-US"/>
        </w:rPr>
        <w:t>汉语分词系统</w:t>
      </w:r>
      <w:r w:rsidRPr="009037F2">
        <w:rPr>
          <w:rFonts w:ascii="STHeiti Light" w:eastAsia="STHeiti Light" w:hAnsi="STHeiti Light" w:hint="eastAsia"/>
          <w:lang w:val="en-US"/>
        </w:rPr>
        <w:t>：</w:t>
      </w:r>
      <w:hyperlink r:id="rId15" w:history="1">
        <w:r w:rsidR="00D612AB" w:rsidRPr="009037F2">
          <w:rPr>
            <w:rStyle w:val="af9"/>
            <w:rFonts w:ascii="STHeiti Light" w:eastAsia="STHeiti Light" w:hAnsi="STHeiti Light"/>
            <w:lang w:val="en-US"/>
          </w:rPr>
          <w:t>http://ictclas.nlpir.org/</w:t>
        </w:r>
      </w:hyperlink>
    </w:p>
    <w:p w14:paraId="275299BD" w14:textId="0CB3CE4C" w:rsidR="006A4D72" w:rsidRPr="009037F2" w:rsidRDefault="006A4D72" w:rsidP="006A4D72">
      <w:pPr>
        <w:pStyle w:val="3"/>
        <w:numPr>
          <w:ilvl w:val="0"/>
          <w:numId w:val="0"/>
        </w:numPr>
        <w:ind w:left="1080"/>
        <w:rPr>
          <w:rFonts w:ascii="STHeiti Light" w:eastAsia="STHeiti Light" w:hAnsi="STHeiti Light"/>
        </w:rPr>
      </w:pPr>
      <w:r w:rsidRPr="009037F2">
        <w:rPr>
          <w:rFonts w:ascii="STHeiti Light" w:eastAsia="STHeiti Light" w:hAnsi="STHeiti Light" w:hint="eastAsia"/>
        </w:rPr>
        <w:t>主要功能包括中文分词；英文分词；词性标注；命名实体识别；新词识别；关键词提取；支持用户专业词典与微博分析。</w:t>
      </w:r>
    </w:p>
    <w:p w14:paraId="23C7E360" w14:textId="5CAD80C2" w:rsidR="00D61BC8" w:rsidRPr="009037F2" w:rsidRDefault="00A21DEC" w:rsidP="00D61BC8">
      <w:pPr>
        <w:pStyle w:val="3"/>
        <w:rPr>
          <w:rFonts w:ascii="STHeiti Light" w:eastAsia="STHeiti Light" w:hAnsi="STHeiti Light"/>
        </w:rPr>
      </w:pPr>
      <w:r w:rsidRPr="009037F2">
        <w:rPr>
          <w:rFonts w:ascii="STHeiti Light" w:eastAsia="STHeiti Light" w:hAnsi="STHeiti Light" w:hint="eastAsia"/>
          <w:highlight w:val="green"/>
        </w:rPr>
        <w:t>霍斯提（Holsti）公式</w:t>
      </w:r>
      <w:r w:rsidRPr="009037F2">
        <w:rPr>
          <w:rFonts w:ascii="STHeiti Light" w:eastAsia="STHeiti Light" w:hAnsi="STHeiti Light" w:hint="eastAsia"/>
        </w:rPr>
        <w:t>：</w:t>
      </w:r>
    </w:p>
    <w:p w14:paraId="0F80D664" w14:textId="4C009080" w:rsidR="00A21DEC" w:rsidRPr="009037F2" w:rsidRDefault="00A21DEC" w:rsidP="00A21DEC">
      <w:pPr>
        <w:pStyle w:val="3"/>
        <w:numPr>
          <w:ilvl w:val="0"/>
          <w:numId w:val="0"/>
        </w:numPr>
        <w:ind w:left="1080"/>
        <w:rPr>
          <w:rFonts w:ascii="STHeiti Light" w:eastAsia="STHeiti Light" w:hAnsi="STHeiti Light"/>
        </w:rPr>
      </w:pPr>
      <w:r w:rsidRPr="009037F2">
        <w:rPr>
          <w:rFonts w:ascii="STHeiti Light" w:eastAsia="STHeiti Light" w:hAnsi="STHeiti Light" w:hint="eastAsia"/>
        </w:rPr>
        <w:lastRenderedPageBreak/>
        <w:t>假定两个编码员分别同时做了m 1 和m 2 个单位的编码 , 其中一致的编码数为m</w:t>
      </w:r>
      <w:r w:rsidR="008115FC" w:rsidRPr="009037F2">
        <w:rPr>
          <w:rFonts w:ascii="STHeiti Light" w:eastAsia="STHeiti Light" w:hAnsi="STHeiti Light" w:hint="eastAsia"/>
        </w:rPr>
        <w:t>，则编码者间信度</w:t>
      </w:r>
      <w:r w:rsidR="00CD0767" w:rsidRPr="009037F2">
        <w:rPr>
          <w:rFonts w:ascii="STHeiti Light" w:eastAsia="STHeiti Light" w:hAnsi="STHeiti Light" w:hint="eastAsia"/>
        </w:rPr>
        <w:t xml:space="preserve"> </w:t>
      </w:r>
      <w:r w:rsidR="008115FC" w:rsidRPr="009037F2">
        <w:rPr>
          <w:rFonts w:ascii="STHeiti Light" w:eastAsia="STHeiti Light" w:hAnsi="STHeiti Light" w:hint="eastAsia"/>
        </w:rPr>
        <w:t>=</w:t>
      </w:r>
      <w:r w:rsidR="00CD0767" w:rsidRPr="009037F2">
        <w:rPr>
          <w:rFonts w:ascii="STHeiti Light" w:eastAsia="STHeiti Light" w:hAnsi="STHeiti Light" w:hint="eastAsia"/>
        </w:rPr>
        <w:t xml:space="preserve"> </w:t>
      </w:r>
      <w:r w:rsidR="008115FC" w:rsidRPr="009037F2">
        <w:rPr>
          <w:rFonts w:ascii="STHeiti Light" w:eastAsia="STHeiti Light" w:hAnsi="STHeiti Light" w:hint="eastAsia"/>
        </w:rPr>
        <w:t>2m/(m1+m2)</w:t>
      </w:r>
      <w:r w:rsidR="008E338C" w:rsidRPr="009037F2">
        <w:rPr>
          <w:rFonts w:ascii="STHeiti Light" w:eastAsia="STHeiti Light" w:hAnsi="STHeiti Light" w:hint="eastAsia"/>
        </w:rPr>
        <w:t>。</w:t>
      </w:r>
    </w:p>
    <w:p w14:paraId="1A3B5108" w14:textId="3C03841D" w:rsidR="00DB07E1" w:rsidRPr="009037F2" w:rsidRDefault="00DB07E1" w:rsidP="00DB07E1">
      <w:pPr>
        <w:pStyle w:val="3"/>
        <w:rPr>
          <w:rFonts w:ascii="STHeiti Light" w:eastAsia="STHeiti Light" w:hAnsi="STHeiti Light"/>
        </w:rPr>
      </w:pPr>
      <w:r w:rsidRPr="009037F2">
        <w:rPr>
          <w:rFonts w:ascii="STHeiti Light" w:eastAsia="STHeiti Light" w:hAnsi="STHeiti Light" w:hint="eastAsia"/>
          <w:highlight w:val="yellow"/>
        </w:rPr>
        <w:t>spss数据线性回归分析</w:t>
      </w:r>
    </w:p>
    <w:p w14:paraId="4025B7AC" w14:textId="6D4D601E" w:rsidR="000E5294" w:rsidRPr="00B50634" w:rsidRDefault="00003CC0" w:rsidP="00DB07E1">
      <w:pPr>
        <w:pStyle w:val="3"/>
        <w:rPr>
          <w:rFonts w:ascii="STHeiti Light" w:eastAsia="STHeiti Light" w:hAnsi="STHeiti Light"/>
        </w:rPr>
      </w:pPr>
      <w:r w:rsidRPr="009037F2">
        <w:rPr>
          <w:rFonts w:ascii="STHeiti Light" w:eastAsia="STHeiti Light" w:hAnsi="STHeiti Light"/>
          <w:highlight w:val="yellow"/>
          <w:lang w:val="en-US"/>
        </w:rPr>
        <w:t>P</w:t>
      </w:r>
      <w:r w:rsidR="000E5294" w:rsidRPr="009037F2">
        <w:rPr>
          <w:rFonts w:ascii="STHeiti Light" w:eastAsia="STHeiti Light" w:hAnsi="STHeiti Light" w:hint="eastAsia"/>
          <w:highlight w:val="yellow"/>
        </w:rPr>
        <w:t>ython调取</w:t>
      </w:r>
      <w:r w:rsidR="000E5294" w:rsidRPr="009037F2">
        <w:rPr>
          <w:rFonts w:ascii="STHeiti Light" w:eastAsia="STHeiti Light" w:hAnsi="STHeiti Light"/>
          <w:highlight w:val="yellow"/>
          <w:lang w:val="en-US"/>
        </w:rPr>
        <w:t>SnowNLP</w:t>
      </w:r>
      <w:r w:rsidR="000E5294" w:rsidRPr="009037F2">
        <w:rPr>
          <w:rFonts w:ascii="STHeiti Light" w:eastAsia="STHeiti Light" w:hAnsi="STHeiti Light" w:hint="eastAsia"/>
          <w:highlight w:val="yellow"/>
          <w:lang w:val="en-US"/>
        </w:rPr>
        <w:t>中文情感分析包</w:t>
      </w:r>
    </w:p>
    <w:p w14:paraId="77A39C9F" w14:textId="77777777" w:rsidR="00B50634" w:rsidRPr="009037F2" w:rsidRDefault="00B50634" w:rsidP="00B50634">
      <w:pPr>
        <w:pStyle w:val="3"/>
        <w:numPr>
          <w:ilvl w:val="0"/>
          <w:numId w:val="0"/>
        </w:numPr>
        <w:ind w:left="1080"/>
        <w:rPr>
          <w:rFonts w:ascii="STHeiti Light" w:eastAsia="STHeiti Light" w:hAnsi="STHeiti Light"/>
        </w:rPr>
      </w:pPr>
    </w:p>
    <w:p w14:paraId="392C8341" w14:textId="1E245BAD" w:rsidR="002A5D95" w:rsidRPr="009037F2" w:rsidRDefault="004753DD" w:rsidP="002A5D95">
      <w:pPr>
        <w:pStyle w:val="2"/>
        <w:rPr>
          <w:rFonts w:ascii="STHeiti Light" w:eastAsia="STHeiti Light" w:hAnsi="STHeiti Light"/>
        </w:rPr>
      </w:pPr>
      <w:r w:rsidRPr="009037F2">
        <w:rPr>
          <w:rFonts w:ascii="STHeiti Light" w:eastAsia="STHeiti Light" w:hAnsi="STHeiti Light" w:hint="eastAsia"/>
        </w:rPr>
        <w:t>季军 - 从大数据看基于受众的国产电影社会化营销</w:t>
      </w:r>
    </w:p>
    <w:p w14:paraId="3C50A323" w14:textId="56C86236" w:rsidR="00B2788B" w:rsidRPr="009037F2" w:rsidRDefault="00E939F9" w:rsidP="00B2788B">
      <w:pPr>
        <w:pStyle w:val="3"/>
        <w:rPr>
          <w:rFonts w:ascii="STHeiti Light" w:eastAsia="STHeiti Light" w:hAnsi="STHeiti Light"/>
        </w:rPr>
      </w:pPr>
      <w:r w:rsidRPr="009037F2">
        <w:rPr>
          <w:rFonts w:ascii="STHeiti Light" w:eastAsia="STHeiti Light" w:hAnsi="STHeiti Light" w:hint="eastAsia"/>
        </w:rPr>
        <w:t>中文分词：</w:t>
      </w:r>
      <w:r w:rsidRPr="009037F2">
        <w:rPr>
          <w:rFonts w:ascii="STHeiti Light" w:eastAsia="STHeiti Light" w:hAnsi="STHeiti Light"/>
          <w:lang w:val="en-US"/>
        </w:rPr>
        <w:t>HMM</w:t>
      </w:r>
      <w:r w:rsidRPr="009037F2">
        <w:rPr>
          <w:rFonts w:ascii="STHeiti Light" w:eastAsia="STHeiti Light" w:hAnsi="STHeiti Light" w:hint="eastAsia"/>
          <w:lang w:val="en-US"/>
        </w:rPr>
        <w:t>模型</w:t>
      </w:r>
    </w:p>
    <w:p w14:paraId="1F6B0D94" w14:textId="01E7B417" w:rsidR="00665D7F" w:rsidRPr="009037F2" w:rsidRDefault="00A11C5B" w:rsidP="00665D7F">
      <w:pPr>
        <w:pStyle w:val="3"/>
        <w:numPr>
          <w:ilvl w:val="0"/>
          <w:numId w:val="0"/>
        </w:numPr>
        <w:ind w:left="1080"/>
        <w:rPr>
          <w:rFonts w:ascii="STHeiti Light" w:eastAsia="STHeiti Light" w:hAnsi="STHeiti Light"/>
        </w:rPr>
      </w:pPr>
      <w:r w:rsidRPr="009037F2">
        <w:rPr>
          <w:rFonts w:ascii="STHeiti Light" w:eastAsia="STHeiti Light" w:hAnsi="STHeiti Light" w:hint="eastAsia"/>
          <w:highlight w:val="yellow"/>
        </w:rPr>
        <w:t>隐马尔可夫模型</w:t>
      </w:r>
      <w:r w:rsidRPr="009037F2">
        <w:rPr>
          <w:rFonts w:ascii="STHeiti Light" w:eastAsia="STHeiti Light" w:hAnsi="STHeiti Light"/>
        </w:rPr>
        <w:t>(Hidden Markov model, HMM)</w:t>
      </w:r>
      <w:r w:rsidRPr="009037F2">
        <w:rPr>
          <w:rFonts w:ascii="STHeiti Light" w:eastAsia="STHeiti Light" w:hAnsi="STHeiti Light" w:hint="eastAsia"/>
        </w:rPr>
        <w:t>是关于时序的概率模型，描述由一个隐藏的马尔可夫链随机生成不可观测的状态随机序列，再由各个状态生成一个可观测的随机序列的过程。</w:t>
      </w:r>
    </w:p>
    <w:p w14:paraId="4C1151AB" w14:textId="36F8E60D" w:rsidR="007827F7" w:rsidRPr="009037F2" w:rsidRDefault="00740197" w:rsidP="00ED3614">
      <w:pPr>
        <w:pStyle w:val="3"/>
        <w:rPr>
          <w:rFonts w:ascii="STHeiti Light" w:eastAsia="STHeiti Light" w:hAnsi="STHeiti Light"/>
        </w:rPr>
      </w:pPr>
      <w:r w:rsidRPr="009037F2">
        <w:rPr>
          <w:rFonts w:ascii="STHeiti Light" w:eastAsia="STHeiti Light" w:hAnsi="STHeiti Light"/>
          <w:highlight w:val="yellow"/>
        </w:rPr>
        <w:t>Viterbi</w:t>
      </w:r>
      <w:r w:rsidRPr="009037F2">
        <w:rPr>
          <w:rFonts w:ascii="STHeiti Light" w:eastAsia="STHeiti Light" w:hAnsi="STHeiti Light" w:hint="eastAsia"/>
          <w:highlight w:val="yellow"/>
        </w:rPr>
        <w:t>算法</w:t>
      </w:r>
    </w:p>
    <w:p w14:paraId="181DF678" w14:textId="6B5D6227" w:rsidR="00ED3614" w:rsidRPr="009037F2" w:rsidRDefault="00740197" w:rsidP="00ED3614">
      <w:pPr>
        <w:pStyle w:val="3"/>
        <w:numPr>
          <w:ilvl w:val="0"/>
          <w:numId w:val="0"/>
        </w:numPr>
        <w:ind w:left="1080"/>
        <w:rPr>
          <w:rFonts w:ascii="STHeiti Light" w:eastAsia="STHeiti Light" w:hAnsi="STHeiti Light"/>
        </w:rPr>
      </w:pPr>
      <w:r w:rsidRPr="009037F2">
        <w:rPr>
          <w:rFonts w:ascii="STHeiti Light" w:eastAsia="STHeiti Light" w:hAnsi="STHeiti Light"/>
          <w:lang w:val="en-US"/>
        </w:rPr>
        <w:t>V</w:t>
      </w:r>
      <w:r w:rsidR="00ED3614" w:rsidRPr="009037F2">
        <w:rPr>
          <w:rFonts w:ascii="STHeiti Light" w:eastAsia="STHeiti Light" w:hAnsi="STHeiti Light" w:hint="eastAsia"/>
        </w:rPr>
        <w:t>iterbi算法其实就是多步骤每步多选择模型的最优选择问题，依次计算完所有步骤后，通过回溯的方法找到最优选择路径。</w:t>
      </w:r>
    </w:p>
    <w:p w14:paraId="1488F04F" w14:textId="38511A11" w:rsidR="00EE0971" w:rsidRPr="009037F2" w:rsidRDefault="00EE0971" w:rsidP="00EE0971">
      <w:pPr>
        <w:pStyle w:val="3"/>
        <w:rPr>
          <w:rFonts w:ascii="STHeiti Light" w:eastAsia="STHeiti Light" w:hAnsi="STHeiti Light"/>
        </w:rPr>
      </w:pPr>
      <w:r w:rsidRPr="009037F2">
        <w:rPr>
          <w:rFonts w:ascii="STHeiti Light" w:eastAsia="STHeiti Light" w:hAnsi="STHeiti Light" w:hint="eastAsia"/>
          <w:highlight w:val="yellow"/>
        </w:rPr>
        <w:t>开源框架Jieba分词</w:t>
      </w:r>
      <w:r w:rsidRPr="009037F2">
        <w:rPr>
          <w:rFonts w:ascii="STHeiti Light" w:eastAsia="STHeiti Light" w:hAnsi="STHeiti Light" w:hint="eastAsia"/>
        </w:rPr>
        <w:t xml:space="preserve"> </w:t>
      </w:r>
      <w:hyperlink r:id="rId16" w:history="1">
        <w:r w:rsidRPr="009037F2">
          <w:rPr>
            <w:rStyle w:val="af9"/>
            <w:rFonts w:ascii="STHeiti Light" w:eastAsia="STHeiti Light" w:hAnsi="STHeiti Light" w:hint="eastAsia"/>
          </w:rPr>
          <w:t>https://github.com/fxsjy/jieba</w:t>
        </w:r>
      </w:hyperlink>
    </w:p>
    <w:p w14:paraId="4D39815C" w14:textId="7874F805" w:rsidR="00BF7FC4" w:rsidRPr="009037F2" w:rsidRDefault="0096202E" w:rsidP="00EE0971">
      <w:pPr>
        <w:pStyle w:val="3"/>
        <w:rPr>
          <w:rFonts w:ascii="STHeiti Light" w:eastAsia="STHeiti Light" w:hAnsi="STHeiti Light"/>
        </w:rPr>
      </w:pPr>
      <w:r w:rsidRPr="009037F2">
        <w:rPr>
          <w:rFonts w:ascii="STHeiti Light" w:eastAsia="STHeiti Light" w:hAnsi="STHeiti Light"/>
          <w:highlight w:val="yellow"/>
          <w:lang w:val="en-US"/>
        </w:rPr>
        <w:t>TF-IDF</w:t>
      </w:r>
      <w:r w:rsidRPr="009037F2">
        <w:rPr>
          <w:rFonts w:ascii="STHeiti Light" w:eastAsia="STHeiti Light" w:hAnsi="STHeiti Light" w:hint="eastAsia"/>
          <w:highlight w:val="yellow"/>
          <w:lang w:val="en-US"/>
        </w:rPr>
        <w:t>算法</w:t>
      </w:r>
    </w:p>
    <w:p w14:paraId="502EE96C" w14:textId="0875CEB0" w:rsidR="00E85E06" w:rsidRPr="009037F2" w:rsidRDefault="00E85E06" w:rsidP="00E85E06">
      <w:pPr>
        <w:pStyle w:val="3"/>
        <w:numPr>
          <w:ilvl w:val="0"/>
          <w:numId w:val="0"/>
        </w:numPr>
        <w:ind w:left="1080"/>
        <w:rPr>
          <w:rFonts w:ascii="STHeiti Light" w:eastAsia="STHeiti Light" w:hAnsi="STHeiti Light"/>
        </w:rPr>
      </w:pPr>
      <w:r w:rsidRPr="009037F2">
        <w:rPr>
          <w:rFonts w:ascii="STHeiti Light" w:eastAsia="STHeiti Light" w:hAnsi="STHeiti Light" w:hint="eastAsia"/>
        </w:rPr>
        <w:t>TF-IDF是一种统计方法，用以评估一字词对于一个文件集或一个语料库中的其中一份文件的重要程度。</w:t>
      </w:r>
    </w:p>
    <w:p w14:paraId="28039C5F" w14:textId="7D488751" w:rsidR="007B4BD3" w:rsidRPr="009037F2" w:rsidRDefault="007B4BD3" w:rsidP="007B4BD3">
      <w:pPr>
        <w:pStyle w:val="3"/>
        <w:rPr>
          <w:rFonts w:ascii="STHeiti Light" w:eastAsia="STHeiti Light" w:hAnsi="STHeiti Light"/>
        </w:rPr>
      </w:pPr>
      <w:r w:rsidRPr="009037F2">
        <w:rPr>
          <w:rFonts w:ascii="STHeiti Light" w:eastAsia="STHeiti Light" w:hAnsi="STHeiti Light" w:hint="eastAsia"/>
          <w:highlight w:val="yellow"/>
        </w:rPr>
        <w:t>聚类算法</w:t>
      </w:r>
    </w:p>
    <w:p w14:paraId="627C287B" w14:textId="267D7E4F" w:rsidR="007B4BD3" w:rsidRPr="009037F2" w:rsidRDefault="00145D98" w:rsidP="007B4BD3">
      <w:pPr>
        <w:pStyle w:val="3"/>
        <w:rPr>
          <w:rFonts w:ascii="STHeiti Light" w:eastAsia="STHeiti Light" w:hAnsi="STHeiti Light"/>
        </w:rPr>
      </w:pPr>
      <w:r w:rsidRPr="009037F2">
        <w:rPr>
          <w:rFonts w:ascii="STHeiti Light" w:eastAsia="STHeiti Light" w:hAnsi="STHeiti Light"/>
          <w:highlight w:val="yellow"/>
          <w:lang w:val="en-US"/>
        </w:rPr>
        <w:t>D3.js</w:t>
      </w:r>
      <w:r w:rsidR="00DA7BBD" w:rsidRPr="009037F2">
        <w:rPr>
          <w:rFonts w:ascii="STHeiti Light" w:eastAsia="STHeiti Light" w:hAnsi="STHeiti Light" w:hint="eastAsia"/>
          <w:lang w:val="en-US"/>
        </w:rPr>
        <w:t xml:space="preserve"> </w:t>
      </w:r>
      <w:hyperlink r:id="rId17" w:history="1">
        <w:r w:rsidR="00DA7BBD" w:rsidRPr="009037F2">
          <w:rPr>
            <w:rStyle w:val="af9"/>
            <w:rFonts w:ascii="STHeiti Light" w:eastAsia="STHeiti Light" w:hAnsi="STHeiti Light"/>
            <w:lang w:val="en-US"/>
          </w:rPr>
          <w:t>https://github.com/d3/d3/wiki/Tutorials</w:t>
        </w:r>
      </w:hyperlink>
    </w:p>
    <w:p w14:paraId="3AC03798" w14:textId="492D8BD2" w:rsidR="00D70908" w:rsidRDefault="00D70908" w:rsidP="00D70908">
      <w:pPr>
        <w:pStyle w:val="3"/>
        <w:numPr>
          <w:ilvl w:val="0"/>
          <w:numId w:val="0"/>
        </w:numPr>
        <w:ind w:left="1080"/>
        <w:rPr>
          <w:rFonts w:ascii="STHeiti Light" w:eastAsia="STHeiti Light" w:hAnsi="STHeiti Light"/>
        </w:rPr>
      </w:pPr>
      <w:r w:rsidRPr="009037F2">
        <w:rPr>
          <w:rFonts w:ascii="STHeiti Light" w:eastAsia="STHeiti Light" w:hAnsi="STHeiti Light" w:hint="eastAsia"/>
        </w:rPr>
        <w:t>D3是这样一个特殊的JavaScript库，它利用现有的Web标准，通过更简单的（数据驱动）方式来制作炫目的可视化效果。</w:t>
      </w:r>
    </w:p>
    <w:p w14:paraId="46ADBAEF" w14:textId="77777777" w:rsidR="00B50634" w:rsidRPr="009037F2" w:rsidRDefault="00B50634" w:rsidP="00D70908">
      <w:pPr>
        <w:pStyle w:val="3"/>
        <w:numPr>
          <w:ilvl w:val="0"/>
          <w:numId w:val="0"/>
        </w:numPr>
        <w:ind w:left="1080"/>
        <w:rPr>
          <w:rFonts w:ascii="STHeiti Light" w:eastAsia="STHeiti Light" w:hAnsi="STHeiti Light"/>
        </w:rPr>
      </w:pPr>
    </w:p>
    <w:p w14:paraId="2E03482C" w14:textId="77777777" w:rsidR="008F39E2" w:rsidRPr="009037F2" w:rsidRDefault="008F39E2" w:rsidP="008F39E2">
      <w:pPr>
        <w:pStyle w:val="2"/>
        <w:rPr>
          <w:rFonts w:ascii="STHeiti Light" w:eastAsia="STHeiti Light" w:hAnsi="STHeiti Light"/>
        </w:rPr>
      </w:pPr>
      <w:r w:rsidRPr="009037F2">
        <w:rPr>
          <w:rFonts w:ascii="STHeiti Light" w:eastAsia="STHeiti Light" w:hAnsi="STHeiti Light" w:hint="eastAsia"/>
        </w:rPr>
        <w:t>季军 - 《创造101》中哪位导师最受欢迎？</w:t>
      </w:r>
    </w:p>
    <w:p w14:paraId="548864C2" w14:textId="7C966469" w:rsidR="00CD1C78" w:rsidRPr="009037F2" w:rsidRDefault="00F44C5A" w:rsidP="004B3F8D">
      <w:pPr>
        <w:pStyle w:val="3"/>
        <w:rPr>
          <w:rFonts w:ascii="STHeiti Light" w:eastAsia="STHeiti Light" w:hAnsi="STHeiti Light"/>
        </w:rPr>
      </w:pPr>
      <w:r w:rsidRPr="009037F2">
        <w:rPr>
          <w:rFonts w:ascii="STHeiti Light" w:eastAsia="STHeiti Light" w:hAnsi="STHeiti Light" w:hint="eastAsia"/>
          <w:highlight w:val="cyan"/>
        </w:rPr>
        <w:t>“使用与满足”理论</w:t>
      </w:r>
      <w:r w:rsidR="004B3F8D" w:rsidRPr="009037F2">
        <w:rPr>
          <w:rFonts w:ascii="STHeiti Light" w:eastAsia="STHeiti Light" w:hAnsi="STHeiti Light" w:hint="eastAsia"/>
          <w:highlight w:val="cyan"/>
        </w:rPr>
        <w:t>，</w:t>
      </w:r>
      <w:r w:rsidRPr="009037F2">
        <w:rPr>
          <w:rFonts w:ascii="STHeiti Light" w:eastAsia="STHeiti Light" w:hAnsi="STHeiti Light" w:hint="eastAsia"/>
          <w:highlight w:val="cyan"/>
        </w:rPr>
        <w:t>镜像互动与自我投射</w:t>
      </w:r>
      <w:r w:rsidR="00CD1C78" w:rsidRPr="009037F2">
        <w:rPr>
          <w:rFonts w:ascii="STHeiti Light" w:eastAsia="STHeiti Light" w:hAnsi="STHeiti Light" w:hint="eastAsia"/>
          <w:highlight w:val="cyan"/>
        </w:rPr>
        <w:t xml:space="preserve"> </w:t>
      </w:r>
      <w:r w:rsidR="004B3F8D" w:rsidRPr="009037F2">
        <w:rPr>
          <w:rFonts w:ascii="STHeiti Light" w:eastAsia="STHeiti Light" w:hAnsi="STHeiti Light" w:hint="eastAsia"/>
          <w:highlight w:val="cyan"/>
        </w:rPr>
        <w:t>，视听符号</w:t>
      </w:r>
    </w:p>
    <w:p w14:paraId="412F735D" w14:textId="24DC248D" w:rsidR="00FA0482" w:rsidRPr="009037F2" w:rsidRDefault="004262E9" w:rsidP="004B3F8D">
      <w:pPr>
        <w:pStyle w:val="3"/>
        <w:rPr>
          <w:rFonts w:ascii="STHeiti Light" w:eastAsia="STHeiti Light" w:hAnsi="STHeiti Light"/>
        </w:rPr>
      </w:pPr>
      <w:r w:rsidRPr="009037F2">
        <w:rPr>
          <w:rFonts w:ascii="STHeiti Light" w:eastAsia="STHeiti Light" w:hAnsi="STHeiti Light"/>
          <w:highlight w:val="yellow"/>
          <w:lang w:val="en-US"/>
        </w:rPr>
        <w:t>KeyCounter</w:t>
      </w:r>
      <w:r w:rsidRPr="009037F2">
        <w:rPr>
          <w:rFonts w:ascii="STHeiti Light" w:eastAsia="STHeiti Light" w:hAnsi="STHeiti Light" w:hint="eastAsia"/>
          <w:highlight w:val="yellow"/>
          <w:lang w:val="en-US"/>
        </w:rPr>
        <w:t>聚合</w:t>
      </w:r>
    </w:p>
    <w:p w14:paraId="342CBD79" w14:textId="4B713E53" w:rsidR="007F07E1" w:rsidRPr="00FF5A11" w:rsidRDefault="007F07E1" w:rsidP="004B3F8D">
      <w:pPr>
        <w:pStyle w:val="3"/>
        <w:rPr>
          <w:rFonts w:ascii="STHeiti Light" w:eastAsia="STHeiti Light" w:hAnsi="STHeiti Light"/>
        </w:rPr>
      </w:pPr>
      <w:r w:rsidRPr="009037F2">
        <w:rPr>
          <w:rFonts w:ascii="STHeiti Light" w:eastAsia="STHeiti Light" w:hAnsi="STHeiti Light"/>
          <w:highlight w:val="yellow"/>
          <w:lang w:val="en-US"/>
        </w:rPr>
        <w:t>SnowNLP</w:t>
      </w:r>
      <w:r w:rsidRPr="009037F2">
        <w:rPr>
          <w:rFonts w:ascii="STHeiti Light" w:eastAsia="STHeiti Light" w:hAnsi="STHeiti Light" w:hint="eastAsia"/>
          <w:highlight w:val="yellow"/>
          <w:lang w:val="en-US"/>
        </w:rPr>
        <w:t>的</w:t>
      </w:r>
      <w:r w:rsidRPr="009037F2">
        <w:rPr>
          <w:rFonts w:ascii="STHeiti Light" w:eastAsia="STHeiti Light" w:hAnsi="STHeiti Light"/>
          <w:highlight w:val="yellow"/>
          <w:lang w:val="en-US"/>
        </w:rPr>
        <w:t>sentiments</w:t>
      </w:r>
      <w:r w:rsidRPr="009037F2">
        <w:rPr>
          <w:rFonts w:ascii="STHeiti Light" w:eastAsia="STHeiti Light" w:hAnsi="STHeiti Light" w:hint="eastAsia"/>
          <w:lang w:val="en-US"/>
        </w:rPr>
        <w:t>功能</w:t>
      </w:r>
      <w:r w:rsidR="000606C7" w:rsidRPr="009037F2">
        <w:rPr>
          <w:rFonts w:ascii="STHeiti Light" w:eastAsia="STHeiti Light" w:hAnsi="STHeiti Light" w:hint="eastAsia"/>
          <w:lang w:val="en-US"/>
        </w:rPr>
        <w:t xml:space="preserve"> </w:t>
      </w:r>
      <w:hyperlink r:id="rId18" w:history="1">
        <w:r w:rsidR="000606C7" w:rsidRPr="009037F2">
          <w:rPr>
            <w:rStyle w:val="af9"/>
            <w:rFonts w:ascii="STHeiti Light" w:eastAsia="STHeiti Light" w:hAnsi="STHeiti Light"/>
            <w:lang w:val="en-US"/>
          </w:rPr>
          <w:t>https://github.com/isnowfy/snownlp</w:t>
        </w:r>
      </w:hyperlink>
    </w:p>
    <w:p w14:paraId="25DD82FD" w14:textId="77777777" w:rsidR="00FF5A11" w:rsidRPr="009037F2" w:rsidRDefault="00FF5A11" w:rsidP="00FF5A11">
      <w:pPr>
        <w:pStyle w:val="3"/>
        <w:numPr>
          <w:ilvl w:val="0"/>
          <w:numId w:val="0"/>
        </w:numPr>
        <w:ind w:left="1080"/>
        <w:rPr>
          <w:rFonts w:ascii="STHeiti Light" w:eastAsia="STHeiti Light" w:hAnsi="STHeiti Light"/>
        </w:rPr>
      </w:pPr>
    </w:p>
    <w:p w14:paraId="5270C906" w14:textId="69EF9BD9" w:rsidR="000606C7" w:rsidRPr="009037F2" w:rsidRDefault="003A13E3" w:rsidP="003A13E3">
      <w:pPr>
        <w:pStyle w:val="2"/>
        <w:rPr>
          <w:rFonts w:ascii="STHeiti Light" w:eastAsia="STHeiti Light" w:hAnsi="STHeiti Light"/>
        </w:rPr>
      </w:pPr>
      <w:r w:rsidRPr="009037F2">
        <w:rPr>
          <w:rFonts w:ascii="STHeiti Light" w:eastAsia="STHeiti Light" w:hAnsi="STHeiti Light" w:hint="eastAsia"/>
        </w:rPr>
        <w:t xml:space="preserve">季军 - </w:t>
      </w:r>
      <w:r w:rsidR="0075681C" w:rsidRPr="009037F2">
        <w:rPr>
          <w:rFonts w:ascii="STHeiti Light" w:eastAsia="STHeiti Light" w:hAnsi="STHeiti Light" w:hint="eastAsia"/>
        </w:rPr>
        <w:t>网络舆论传播的空间特征研究</w:t>
      </w:r>
    </w:p>
    <w:p w14:paraId="283AB6D0" w14:textId="3F022772" w:rsidR="0075681C" w:rsidRPr="009037F2" w:rsidRDefault="003F63B5" w:rsidP="0075681C">
      <w:pPr>
        <w:pStyle w:val="3"/>
        <w:rPr>
          <w:rFonts w:ascii="STHeiti Light" w:eastAsia="STHeiti Light" w:hAnsi="STHeiti Light"/>
        </w:rPr>
      </w:pPr>
      <w:r w:rsidRPr="009037F2">
        <w:rPr>
          <w:rFonts w:ascii="STHeiti Light" w:eastAsia="STHeiti Light" w:hAnsi="STHeiti Light" w:hint="eastAsia"/>
          <w:highlight w:val="cyan"/>
        </w:rPr>
        <w:t>流动空间</w:t>
      </w:r>
      <w:r w:rsidR="005F5D91" w:rsidRPr="009037F2">
        <w:rPr>
          <w:rFonts w:ascii="STHeiti Light" w:eastAsia="STHeiti Light" w:hAnsi="STHeiti Light" w:hint="eastAsia"/>
          <w:highlight w:val="cyan"/>
        </w:rPr>
        <w:t>理论</w:t>
      </w:r>
    </w:p>
    <w:p w14:paraId="03625F14" w14:textId="2AAD2CD7" w:rsidR="003F63B5" w:rsidRPr="00744109" w:rsidRDefault="00B37E10" w:rsidP="0075681C">
      <w:pPr>
        <w:pStyle w:val="3"/>
        <w:rPr>
          <w:rFonts w:ascii="STHeiti Light" w:eastAsia="STHeiti Light" w:hAnsi="STHeiti Light"/>
        </w:rPr>
      </w:pPr>
      <w:r w:rsidRPr="009037F2">
        <w:rPr>
          <w:rFonts w:ascii="STHeiti Light" w:eastAsia="STHeiti Light" w:hAnsi="STHeiti Light" w:hint="eastAsia"/>
          <w:highlight w:val="yellow"/>
        </w:rPr>
        <w:t>Pandas，</w:t>
      </w:r>
      <w:r w:rsidRPr="009037F2">
        <w:rPr>
          <w:rFonts w:ascii="STHeiti Light" w:eastAsia="STHeiti Light" w:hAnsi="STHeiti Light"/>
          <w:highlight w:val="yellow"/>
          <w:lang w:val="en-US"/>
        </w:rPr>
        <w:t>Matplotlib</w:t>
      </w:r>
      <w:r w:rsidRPr="009037F2">
        <w:rPr>
          <w:rFonts w:ascii="STHeiti Light" w:eastAsia="STHeiti Light" w:hAnsi="STHeiti Light" w:hint="eastAsia"/>
          <w:highlight w:val="yellow"/>
          <w:lang w:val="en-US"/>
        </w:rPr>
        <w:t>和</w:t>
      </w:r>
      <w:r w:rsidRPr="009037F2">
        <w:rPr>
          <w:rFonts w:ascii="STHeiti Light" w:eastAsia="STHeiti Light" w:hAnsi="STHeiti Light"/>
          <w:highlight w:val="yellow"/>
          <w:lang w:val="en-US"/>
        </w:rPr>
        <w:t>Gepi</w:t>
      </w:r>
    </w:p>
    <w:p w14:paraId="3155CBFF" w14:textId="77777777" w:rsidR="00744109" w:rsidRDefault="00744109" w:rsidP="00744109">
      <w:pPr>
        <w:pStyle w:val="3"/>
        <w:numPr>
          <w:ilvl w:val="0"/>
          <w:numId w:val="0"/>
        </w:numPr>
        <w:ind w:left="1080"/>
        <w:rPr>
          <w:rFonts w:ascii="STHeiti Light" w:eastAsia="STHeiti Light" w:hAnsi="STHeiti Light"/>
        </w:rPr>
      </w:pPr>
    </w:p>
    <w:p w14:paraId="437FC3DD" w14:textId="77777777" w:rsidR="00744109" w:rsidRDefault="00744109" w:rsidP="00744109">
      <w:pPr>
        <w:pStyle w:val="3"/>
        <w:numPr>
          <w:ilvl w:val="0"/>
          <w:numId w:val="0"/>
        </w:numPr>
        <w:ind w:left="1080"/>
        <w:rPr>
          <w:rFonts w:ascii="STHeiti Light" w:eastAsia="STHeiti Light" w:hAnsi="STHeiti Light"/>
        </w:rPr>
      </w:pPr>
    </w:p>
    <w:p w14:paraId="1789C10A" w14:textId="77777777" w:rsidR="00744109" w:rsidRDefault="00744109" w:rsidP="00744109">
      <w:pPr>
        <w:pStyle w:val="3"/>
        <w:numPr>
          <w:ilvl w:val="0"/>
          <w:numId w:val="0"/>
        </w:numPr>
        <w:ind w:left="1080"/>
        <w:rPr>
          <w:rFonts w:ascii="STHeiti Light" w:eastAsia="STHeiti Light" w:hAnsi="STHeiti Light"/>
        </w:rPr>
      </w:pPr>
    </w:p>
    <w:p w14:paraId="1ABF689D" w14:textId="77777777" w:rsidR="00744109" w:rsidRDefault="00744109" w:rsidP="00744109">
      <w:pPr>
        <w:pStyle w:val="3"/>
        <w:numPr>
          <w:ilvl w:val="0"/>
          <w:numId w:val="0"/>
        </w:numPr>
        <w:ind w:left="1080"/>
        <w:rPr>
          <w:rFonts w:ascii="STHeiti Light" w:eastAsia="STHeiti Light" w:hAnsi="STHeiti Light"/>
        </w:rPr>
      </w:pPr>
    </w:p>
    <w:p w14:paraId="3C1D098E" w14:textId="77777777" w:rsidR="00744109" w:rsidRDefault="00744109" w:rsidP="00744109">
      <w:pPr>
        <w:pStyle w:val="3"/>
        <w:numPr>
          <w:ilvl w:val="0"/>
          <w:numId w:val="0"/>
        </w:numPr>
        <w:ind w:left="1080"/>
        <w:rPr>
          <w:rFonts w:ascii="STHeiti Light" w:eastAsia="STHeiti Light" w:hAnsi="STHeiti Light"/>
        </w:rPr>
      </w:pPr>
    </w:p>
    <w:p w14:paraId="4104611B" w14:textId="77777777" w:rsidR="00744109" w:rsidRDefault="00744109" w:rsidP="00744109">
      <w:pPr>
        <w:pStyle w:val="3"/>
        <w:numPr>
          <w:ilvl w:val="0"/>
          <w:numId w:val="0"/>
        </w:numPr>
        <w:ind w:left="1080"/>
        <w:rPr>
          <w:rFonts w:ascii="STHeiti Light" w:eastAsia="STHeiti Light" w:hAnsi="STHeiti Light"/>
        </w:rPr>
      </w:pPr>
    </w:p>
    <w:p w14:paraId="18B31339" w14:textId="77777777" w:rsidR="00744109" w:rsidRPr="009037F2" w:rsidRDefault="00744109" w:rsidP="00744109">
      <w:pPr>
        <w:pStyle w:val="3"/>
        <w:numPr>
          <w:ilvl w:val="0"/>
          <w:numId w:val="0"/>
        </w:numPr>
        <w:ind w:left="1080"/>
        <w:rPr>
          <w:rFonts w:ascii="STHeiti Light" w:eastAsia="STHeiti Light" w:hAnsi="STHeiti Light"/>
        </w:rPr>
      </w:pPr>
    </w:p>
    <w:tbl>
      <w:tblPr>
        <w:tblStyle w:val="afb"/>
        <w:tblpPr w:leftFromText="180" w:rightFromText="180" w:vertAnchor="page" w:horzAnchor="page" w:tblpX="550" w:tblpY="1805"/>
        <w:tblW w:w="10856" w:type="dxa"/>
        <w:tblLook w:val="04A0" w:firstRow="1" w:lastRow="0" w:firstColumn="1" w:lastColumn="0" w:noHBand="0" w:noVBand="1"/>
      </w:tblPr>
      <w:tblGrid>
        <w:gridCol w:w="1332"/>
        <w:gridCol w:w="1656"/>
        <w:gridCol w:w="1571"/>
        <w:gridCol w:w="1575"/>
        <w:gridCol w:w="1571"/>
        <w:gridCol w:w="1572"/>
        <w:gridCol w:w="1579"/>
      </w:tblGrid>
      <w:tr w:rsidR="00AE441D" w14:paraId="415EFE37" w14:textId="77777777" w:rsidTr="00AE441D">
        <w:trPr>
          <w:trHeight w:val="443"/>
        </w:trPr>
        <w:tc>
          <w:tcPr>
            <w:tcW w:w="1304" w:type="dxa"/>
            <w:vMerge w:val="restart"/>
            <w:vAlign w:val="center"/>
          </w:tcPr>
          <w:p w14:paraId="5A9FDA9B"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p>
        </w:tc>
        <w:tc>
          <w:tcPr>
            <w:tcW w:w="1620" w:type="dxa"/>
            <w:tcBorders>
              <w:bottom w:val="single" w:sz="4" w:space="0" w:color="auto"/>
            </w:tcBorders>
            <w:vAlign w:val="center"/>
          </w:tcPr>
          <w:p w14:paraId="41924D7E" w14:textId="77777777" w:rsidR="00BD0C94" w:rsidRPr="00916BA8" w:rsidRDefault="00BD0C94" w:rsidP="00BD0C94">
            <w:pPr>
              <w:pStyle w:val="3"/>
              <w:numPr>
                <w:ilvl w:val="0"/>
                <w:numId w:val="0"/>
              </w:numPr>
              <w:jc w:val="center"/>
              <w:outlineLvl w:val="2"/>
              <w:rPr>
                <w:rFonts w:ascii="STHeiti Light" w:eastAsia="STHeiti Light" w:hAnsi="STHeiti Light" w:cs="MS Mincho"/>
                <w:color w:val="000000" w:themeColor="text1"/>
                <w:spacing w:val="15"/>
                <w:sz w:val="16"/>
                <w:szCs w:val="16"/>
                <w:shd w:val="clear" w:color="auto" w:fill="FFFFFF"/>
              </w:rPr>
            </w:pPr>
            <w:r w:rsidRPr="00916BA8">
              <w:rPr>
                <w:rFonts w:ascii="STHeiti Light" w:eastAsia="STHeiti Light" w:hAnsi="STHeiti Light" w:cs="MS Mincho" w:hint="eastAsia"/>
                <w:color w:val="000000" w:themeColor="text1"/>
                <w:spacing w:val="15"/>
                <w:sz w:val="16"/>
                <w:szCs w:val="16"/>
                <w:shd w:val="clear" w:color="auto" w:fill="FFFFFF"/>
              </w:rPr>
              <w:t>冠军</w:t>
            </w:r>
          </w:p>
        </w:tc>
        <w:tc>
          <w:tcPr>
            <w:tcW w:w="3078" w:type="dxa"/>
            <w:gridSpan w:val="2"/>
            <w:tcBorders>
              <w:bottom w:val="single" w:sz="4" w:space="0" w:color="auto"/>
            </w:tcBorders>
            <w:vAlign w:val="center"/>
          </w:tcPr>
          <w:p w14:paraId="24B3A4CE" w14:textId="77777777" w:rsidR="00BD0C94" w:rsidRPr="00916BA8" w:rsidRDefault="00BD0C94" w:rsidP="00BD0C94">
            <w:pPr>
              <w:pStyle w:val="3"/>
              <w:numPr>
                <w:ilvl w:val="0"/>
                <w:numId w:val="0"/>
              </w:numPr>
              <w:jc w:val="center"/>
              <w:outlineLvl w:val="2"/>
              <w:rPr>
                <w:rFonts w:ascii="STHeiti Light" w:eastAsia="STHeiti Light" w:hAnsi="STHeiti Light" w:cs="MS Mincho"/>
                <w:color w:val="000000" w:themeColor="text1"/>
                <w:spacing w:val="15"/>
                <w:sz w:val="16"/>
                <w:szCs w:val="16"/>
                <w:shd w:val="clear" w:color="auto" w:fill="FFFFFF"/>
              </w:rPr>
            </w:pPr>
            <w:r w:rsidRPr="00916BA8">
              <w:rPr>
                <w:rFonts w:ascii="STHeiti Light" w:eastAsia="STHeiti Light" w:hAnsi="STHeiti Light" w:cs="MS Mincho" w:hint="eastAsia"/>
                <w:color w:val="000000" w:themeColor="text1"/>
                <w:spacing w:val="15"/>
                <w:sz w:val="16"/>
                <w:szCs w:val="16"/>
                <w:shd w:val="clear" w:color="auto" w:fill="FFFFFF"/>
              </w:rPr>
              <w:t>亚军</w:t>
            </w:r>
          </w:p>
        </w:tc>
        <w:tc>
          <w:tcPr>
            <w:tcW w:w="4620" w:type="dxa"/>
            <w:gridSpan w:val="3"/>
            <w:tcBorders>
              <w:bottom w:val="single" w:sz="4" w:space="0" w:color="auto"/>
            </w:tcBorders>
            <w:vAlign w:val="center"/>
          </w:tcPr>
          <w:p w14:paraId="1AC637FF"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916BA8">
              <w:rPr>
                <w:rFonts w:ascii="STHeiti Light" w:eastAsia="STHeiti Light" w:hAnsi="STHeiti Light" w:hint="eastAsia"/>
                <w:color w:val="000000" w:themeColor="text1"/>
                <w:sz w:val="16"/>
                <w:szCs w:val="16"/>
              </w:rPr>
              <w:t>季军</w:t>
            </w:r>
          </w:p>
        </w:tc>
      </w:tr>
      <w:tr w:rsidR="00BD0C94" w14:paraId="011CFF41" w14:textId="77777777" w:rsidTr="00AE441D">
        <w:trPr>
          <w:trHeight w:val="957"/>
        </w:trPr>
        <w:tc>
          <w:tcPr>
            <w:tcW w:w="1304" w:type="dxa"/>
            <w:vMerge/>
            <w:tcBorders>
              <w:bottom w:val="single" w:sz="4" w:space="0" w:color="auto"/>
            </w:tcBorders>
            <w:vAlign w:val="center"/>
          </w:tcPr>
          <w:p w14:paraId="744B4FE1"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p>
        </w:tc>
        <w:tc>
          <w:tcPr>
            <w:tcW w:w="1620" w:type="dxa"/>
            <w:shd w:val="clear" w:color="auto" w:fill="D9D9D9" w:themeFill="background1" w:themeFillShade="D9"/>
            <w:vAlign w:val="center"/>
          </w:tcPr>
          <w:p w14:paraId="08446B05" w14:textId="77777777" w:rsidR="00BD0C94" w:rsidRPr="000A096E" w:rsidRDefault="00BD0C94" w:rsidP="00BD0C94">
            <w:pPr>
              <w:pStyle w:val="3"/>
              <w:numPr>
                <w:ilvl w:val="0"/>
                <w:numId w:val="0"/>
              </w:numPr>
              <w:jc w:val="center"/>
              <w:outlineLvl w:val="2"/>
              <w:rPr>
                <w:rFonts w:ascii="STHeiti Light" w:eastAsia="STHeiti Light" w:hAnsi="STHeiti Light"/>
                <w:color w:val="000000" w:themeColor="text1"/>
                <w:spacing w:val="15"/>
                <w:sz w:val="16"/>
                <w:szCs w:val="16"/>
              </w:rPr>
            </w:pPr>
            <w:r w:rsidRPr="000A096E">
              <w:rPr>
                <w:rFonts w:ascii="STHeiti Light" w:eastAsia="STHeiti Light" w:hAnsi="STHeiti Light" w:cs="MS Mincho"/>
                <w:color w:val="000000" w:themeColor="text1"/>
                <w:spacing w:val="15"/>
                <w:sz w:val="16"/>
                <w:szCs w:val="16"/>
              </w:rPr>
              <w:t>网</w:t>
            </w:r>
            <w:r w:rsidRPr="000A096E">
              <w:rPr>
                <w:rFonts w:ascii="STHeiti Light" w:eastAsia="STHeiti Light" w:hAnsi="STHeiti Light" w:cs="SimSun"/>
                <w:color w:val="000000" w:themeColor="text1"/>
                <w:spacing w:val="15"/>
                <w:sz w:val="16"/>
                <w:szCs w:val="16"/>
              </w:rPr>
              <w:t>络</w:t>
            </w:r>
            <w:r w:rsidRPr="000A096E">
              <w:rPr>
                <w:rFonts w:ascii="STHeiti Light" w:eastAsia="STHeiti Light" w:hAnsi="STHeiti Light" w:cs="MS Mincho"/>
                <w:color w:val="000000" w:themeColor="text1"/>
                <w:spacing w:val="15"/>
                <w:sz w:val="16"/>
                <w:szCs w:val="16"/>
              </w:rPr>
              <w:t>良性越</w:t>
            </w:r>
            <w:r w:rsidRPr="000A096E">
              <w:rPr>
                <w:rFonts w:ascii="STHeiti Light" w:eastAsia="STHeiti Light" w:hAnsi="STHeiti Light" w:cs="SimSun"/>
                <w:color w:val="000000" w:themeColor="text1"/>
                <w:spacing w:val="15"/>
                <w:sz w:val="16"/>
                <w:szCs w:val="16"/>
              </w:rPr>
              <w:t>轨</w:t>
            </w:r>
            <w:r w:rsidRPr="000A096E">
              <w:rPr>
                <w:rFonts w:ascii="STHeiti Light" w:eastAsia="STHeiti Light" w:hAnsi="STHeiti Light" w:cs="MS Mincho"/>
                <w:color w:val="000000" w:themeColor="text1"/>
                <w:spacing w:val="15"/>
                <w:sz w:val="16"/>
                <w:szCs w:val="16"/>
              </w:rPr>
              <w:t>行</w:t>
            </w:r>
            <w:r w:rsidRPr="000A096E">
              <w:rPr>
                <w:rFonts w:ascii="STHeiti Light" w:eastAsia="STHeiti Light" w:hAnsi="STHeiti Light" w:cs="SimSun"/>
                <w:color w:val="000000" w:themeColor="text1"/>
                <w:spacing w:val="15"/>
                <w:sz w:val="16"/>
                <w:szCs w:val="16"/>
              </w:rPr>
              <w:t>为</w:t>
            </w:r>
            <w:r w:rsidRPr="000A096E">
              <w:rPr>
                <w:rFonts w:ascii="STHeiti Light" w:eastAsia="STHeiti Light" w:hAnsi="STHeiti Light" w:cs="MS Mincho"/>
                <w:color w:val="000000" w:themeColor="text1"/>
                <w:spacing w:val="15"/>
                <w:sz w:val="16"/>
                <w:szCs w:val="16"/>
              </w:rPr>
              <w:t>研究</w:t>
            </w:r>
            <w:r w:rsidRPr="000A096E">
              <w:rPr>
                <w:rFonts w:ascii="STHeiti Light" w:eastAsia="STHeiti Light" w:hAnsi="STHeiti Light"/>
                <w:color w:val="000000" w:themeColor="text1"/>
                <w:spacing w:val="15"/>
                <w:sz w:val="16"/>
                <w:szCs w:val="16"/>
              </w:rPr>
              <w:t>——</w:t>
            </w:r>
          </w:p>
          <w:p w14:paraId="43CA5118" w14:textId="77777777" w:rsidR="00BD0C94" w:rsidRPr="000A096E" w:rsidRDefault="00BD0C94" w:rsidP="00BD0C94">
            <w:pPr>
              <w:pStyle w:val="3"/>
              <w:numPr>
                <w:ilvl w:val="0"/>
                <w:numId w:val="0"/>
              </w:numPr>
              <w:jc w:val="center"/>
              <w:outlineLvl w:val="2"/>
              <w:rPr>
                <w:rFonts w:ascii="STHeiti Light" w:eastAsia="STHeiti Light" w:hAnsi="STHeiti Light"/>
                <w:color w:val="000000" w:themeColor="text1"/>
                <w:spacing w:val="15"/>
                <w:sz w:val="16"/>
                <w:szCs w:val="16"/>
              </w:rPr>
            </w:pPr>
            <w:r w:rsidRPr="000A096E">
              <w:rPr>
                <w:rFonts w:ascii="STHeiti Light" w:eastAsia="STHeiti Light" w:hAnsi="STHeiti Light" w:cs="MS Mincho"/>
                <w:color w:val="000000" w:themeColor="text1"/>
                <w:spacing w:val="15"/>
                <w:sz w:val="16"/>
                <w:szCs w:val="16"/>
              </w:rPr>
              <w:t>以</w:t>
            </w:r>
            <w:r w:rsidRPr="000A096E">
              <w:rPr>
                <w:rFonts w:ascii="STHeiti Light" w:eastAsia="STHeiti Light" w:hAnsi="STHeiti Light"/>
                <w:color w:val="000000" w:themeColor="text1"/>
                <w:spacing w:val="15"/>
                <w:sz w:val="16"/>
                <w:szCs w:val="16"/>
              </w:rPr>
              <w:t>“</w:t>
            </w:r>
            <w:r w:rsidRPr="000A096E">
              <w:rPr>
                <w:rFonts w:ascii="STHeiti Light" w:eastAsia="STHeiti Light" w:hAnsi="STHeiti Light" w:cs="MS Mincho"/>
                <w:color w:val="000000" w:themeColor="text1"/>
                <w:spacing w:val="15"/>
                <w:sz w:val="16"/>
                <w:szCs w:val="16"/>
              </w:rPr>
              <w:t>昆山</w:t>
            </w:r>
            <w:r w:rsidRPr="000A096E">
              <w:rPr>
                <w:rFonts w:ascii="STHeiti Light" w:eastAsia="STHeiti Light" w:hAnsi="STHeiti Light" w:cs="SimSun"/>
                <w:color w:val="000000" w:themeColor="text1"/>
                <w:spacing w:val="15"/>
                <w:sz w:val="16"/>
                <w:szCs w:val="16"/>
              </w:rPr>
              <w:t>龙</w:t>
            </w:r>
            <w:r w:rsidRPr="000A096E">
              <w:rPr>
                <w:rFonts w:ascii="STHeiti Light" w:eastAsia="STHeiti Light" w:hAnsi="STHeiti Light" w:cs="MS Mincho"/>
                <w:color w:val="000000" w:themeColor="text1"/>
                <w:spacing w:val="15"/>
                <w:sz w:val="16"/>
                <w:szCs w:val="16"/>
              </w:rPr>
              <w:t>哥反</w:t>
            </w:r>
            <w:r w:rsidRPr="000A096E">
              <w:rPr>
                <w:rFonts w:ascii="STHeiti Light" w:eastAsia="STHeiti Light" w:hAnsi="STHeiti Light" w:cs="SimSun"/>
                <w:color w:val="000000" w:themeColor="text1"/>
                <w:spacing w:val="15"/>
                <w:sz w:val="16"/>
                <w:szCs w:val="16"/>
              </w:rPr>
              <w:t>杀</w:t>
            </w:r>
            <w:r w:rsidRPr="000A096E">
              <w:rPr>
                <w:rFonts w:ascii="STHeiti Light" w:eastAsia="STHeiti Light" w:hAnsi="STHeiti Light" w:cs="MS Mincho"/>
                <w:color w:val="000000" w:themeColor="text1"/>
                <w:spacing w:val="15"/>
                <w:sz w:val="16"/>
                <w:szCs w:val="16"/>
              </w:rPr>
              <w:t>案</w:t>
            </w:r>
            <w:r w:rsidRPr="000A096E">
              <w:rPr>
                <w:rFonts w:ascii="STHeiti Light" w:eastAsia="STHeiti Light" w:hAnsi="STHeiti Light"/>
                <w:color w:val="000000" w:themeColor="text1"/>
                <w:spacing w:val="15"/>
                <w:sz w:val="16"/>
                <w:szCs w:val="16"/>
              </w:rPr>
              <w:t>”</w:t>
            </w:r>
            <w:r w:rsidRPr="000A096E">
              <w:rPr>
                <w:rFonts w:ascii="STHeiti Light" w:eastAsia="STHeiti Light" w:hAnsi="STHeiti Light" w:cs="SimSun"/>
                <w:color w:val="000000" w:themeColor="text1"/>
                <w:spacing w:val="15"/>
                <w:sz w:val="16"/>
                <w:szCs w:val="16"/>
              </w:rPr>
              <w:t>为</w:t>
            </w:r>
            <w:r w:rsidRPr="000A096E">
              <w:rPr>
                <w:rFonts w:ascii="STHeiti Light" w:eastAsia="STHeiti Light" w:hAnsi="STHeiti Light" w:cs="MS Mincho"/>
                <w:color w:val="000000" w:themeColor="text1"/>
                <w:spacing w:val="15"/>
                <w:sz w:val="16"/>
                <w:szCs w:val="16"/>
              </w:rPr>
              <w:t>例</w:t>
            </w:r>
          </w:p>
        </w:tc>
        <w:tc>
          <w:tcPr>
            <w:tcW w:w="1537" w:type="dxa"/>
            <w:shd w:val="clear" w:color="auto" w:fill="D9D9D9" w:themeFill="background1" w:themeFillShade="D9"/>
            <w:vAlign w:val="center"/>
          </w:tcPr>
          <w:p w14:paraId="4395DAFD" w14:textId="77777777" w:rsidR="00BD0C94" w:rsidRPr="000A096E"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0A096E">
              <w:rPr>
                <w:rFonts w:ascii="STHeiti Light" w:eastAsia="STHeiti Light" w:hAnsi="STHeiti Light" w:hint="eastAsia"/>
                <w:color w:val="000000" w:themeColor="text1"/>
                <w:sz w:val="16"/>
                <w:szCs w:val="16"/>
              </w:rPr>
              <w:t>“昆山反杀案”中微博用户的情绪传播分析</w:t>
            </w:r>
          </w:p>
        </w:tc>
        <w:tc>
          <w:tcPr>
            <w:tcW w:w="1541" w:type="dxa"/>
            <w:shd w:val="clear" w:color="auto" w:fill="D9D9D9" w:themeFill="background1" w:themeFillShade="D9"/>
            <w:vAlign w:val="center"/>
          </w:tcPr>
          <w:p w14:paraId="66FEEA82" w14:textId="77777777" w:rsidR="00BD0C94" w:rsidRPr="000A096E" w:rsidRDefault="00BD0C94" w:rsidP="00BD0C94">
            <w:pPr>
              <w:pStyle w:val="3"/>
              <w:numPr>
                <w:ilvl w:val="0"/>
                <w:numId w:val="0"/>
              </w:numPr>
              <w:jc w:val="center"/>
              <w:outlineLvl w:val="2"/>
              <w:rPr>
                <w:rFonts w:ascii="STHeiti Light" w:eastAsia="STHeiti Light" w:hAnsi="STHeiti Light"/>
                <w:color w:val="000000" w:themeColor="text1"/>
                <w:sz w:val="16"/>
                <w:szCs w:val="16"/>
                <w:shd w:val="pct15" w:color="auto" w:fill="FFFFFF"/>
              </w:rPr>
            </w:pPr>
            <w:r w:rsidRPr="000A096E">
              <w:rPr>
                <w:rFonts w:ascii="STHeiti Light" w:eastAsia="STHeiti Light" w:hAnsi="STHeiti Light" w:cs="MS Mincho"/>
                <w:color w:val="000000" w:themeColor="text1"/>
                <w:spacing w:val="15"/>
                <w:sz w:val="16"/>
                <w:szCs w:val="16"/>
              </w:rPr>
              <w:t>情感</w:t>
            </w:r>
            <w:r w:rsidRPr="000A096E">
              <w:rPr>
                <w:rFonts w:ascii="STHeiti Light" w:eastAsia="STHeiti Light" w:hAnsi="STHeiti Light" w:cs="SimSun"/>
                <w:color w:val="000000" w:themeColor="text1"/>
                <w:spacing w:val="15"/>
                <w:sz w:val="16"/>
                <w:szCs w:val="16"/>
              </w:rPr>
              <w:t>联</w:t>
            </w:r>
            <w:r w:rsidRPr="000A096E">
              <w:rPr>
                <w:rFonts w:ascii="STHeiti Light" w:eastAsia="STHeiti Light" w:hAnsi="STHeiti Light" w:cs="MS Mincho"/>
                <w:color w:val="000000" w:themeColor="text1"/>
                <w:spacing w:val="15"/>
                <w:sz w:val="16"/>
                <w:szCs w:val="16"/>
              </w:rPr>
              <w:t>盟：养成系偶像与粉</w:t>
            </w:r>
            <w:r w:rsidRPr="000A096E">
              <w:rPr>
                <w:rFonts w:ascii="STHeiti Light" w:eastAsia="STHeiti Light" w:hAnsi="STHeiti Light" w:cs="SimSun"/>
                <w:color w:val="000000" w:themeColor="text1"/>
                <w:spacing w:val="15"/>
                <w:sz w:val="16"/>
                <w:szCs w:val="16"/>
              </w:rPr>
              <w:t>丝</w:t>
            </w:r>
            <w:r w:rsidRPr="000A096E">
              <w:rPr>
                <w:rFonts w:ascii="STHeiti Light" w:eastAsia="STHeiti Light" w:hAnsi="STHeiti Light" w:cs="MS Mincho"/>
                <w:color w:val="000000" w:themeColor="text1"/>
                <w:spacing w:val="15"/>
                <w:sz w:val="16"/>
                <w:szCs w:val="16"/>
              </w:rPr>
              <w:t>群体关系研究</w:t>
            </w:r>
          </w:p>
        </w:tc>
        <w:tc>
          <w:tcPr>
            <w:tcW w:w="1537" w:type="dxa"/>
            <w:shd w:val="clear" w:color="auto" w:fill="D9D9D9" w:themeFill="background1" w:themeFillShade="D9"/>
            <w:vAlign w:val="center"/>
          </w:tcPr>
          <w:p w14:paraId="5C776BD2" w14:textId="77777777" w:rsidR="00BD0C94" w:rsidRPr="000A096E"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0A096E">
              <w:rPr>
                <w:rFonts w:ascii="STHeiti Light" w:eastAsia="STHeiti Light" w:hAnsi="STHeiti Light" w:hint="eastAsia"/>
                <w:color w:val="000000" w:themeColor="text1"/>
                <w:sz w:val="16"/>
                <w:szCs w:val="16"/>
              </w:rPr>
              <w:t>从大数据看基于受众的国产电影社会化营销</w:t>
            </w:r>
          </w:p>
        </w:tc>
        <w:tc>
          <w:tcPr>
            <w:tcW w:w="1538" w:type="dxa"/>
            <w:shd w:val="clear" w:color="auto" w:fill="D9D9D9" w:themeFill="background1" w:themeFillShade="D9"/>
            <w:vAlign w:val="center"/>
          </w:tcPr>
          <w:p w14:paraId="6C703506" w14:textId="77777777" w:rsidR="00BD0C94" w:rsidRPr="000A096E"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0A096E">
              <w:rPr>
                <w:rFonts w:ascii="STHeiti Light" w:eastAsia="STHeiti Light" w:hAnsi="STHeiti Light" w:hint="eastAsia"/>
                <w:color w:val="000000" w:themeColor="text1"/>
                <w:sz w:val="16"/>
                <w:szCs w:val="16"/>
              </w:rPr>
              <w:t>《创造101》中哪位导师最受欢迎？</w:t>
            </w:r>
          </w:p>
        </w:tc>
        <w:tc>
          <w:tcPr>
            <w:tcW w:w="1545" w:type="dxa"/>
            <w:shd w:val="clear" w:color="auto" w:fill="D9D9D9" w:themeFill="background1" w:themeFillShade="D9"/>
            <w:vAlign w:val="center"/>
          </w:tcPr>
          <w:p w14:paraId="27AF09F0" w14:textId="77777777" w:rsidR="00BD0C94" w:rsidRPr="000A096E"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0A096E">
              <w:rPr>
                <w:rFonts w:ascii="STHeiti Light" w:eastAsia="STHeiti Light" w:hAnsi="STHeiti Light" w:hint="eastAsia"/>
                <w:color w:val="000000" w:themeColor="text1"/>
                <w:sz w:val="16"/>
                <w:szCs w:val="16"/>
              </w:rPr>
              <w:t>网络舆论传播的空间特征研究</w:t>
            </w:r>
          </w:p>
        </w:tc>
      </w:tr>
      <w:tr w:rsidR="00BD0C94" w14:paraId="3B51320E" w14:textId="77777777" w:rsidTr="00AE441D">
        <w:trPr>
          <w:trHeight w:val="590"/>
        </w:trPr>
        <w:tc>
          <w:tcPr>
            <w:tcW w:w="1304" w:type="dxa"/>
            <w:shd w:val="clear" w:color="auto" w:fill="D9D9D9" w:themeFill="background1" w:themeFillShade="D9"/>
            <w:vAlign w:val="center"/>
          </w:tcPr>
          <w:p w14:paraId="28D4210B" w14:textId="77777777" w:rsidR="00AE441D"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916BA8">
              <w:rPr>
                <w:rFonts w:ascii="STHeiti Light" w:eastAsia="STHeiti Light" w:hAnsi="STHeiti Light" w:hint="eastAsia"/>
                <w:color w:val="000000" w:themeColor="text1"/>
                <w:sz w:val="16"/>
                <w:szCs w:val="16"/>
              </w:rPr>
              <w:t>报告</w:t>
            </w:r>
            <w:r>
              <w:rPr>
                <w:rFonts w:ascii="STHeiti Light" w:eastAsia="STHeiti Light" w:hAnsi="STHeiti Light" w:hint="eastAsia"/>
                <w:color w:val="000000" w:themeColor="text1"/>
                <w:sz w:val="16"/>
                <w:szCs w:val="16"/>
              </w:rPr>
              <w:t>形式</w:t>
            </w:r>
          </w:p>
          <w:p w14:paraId="50790387" w14:textId="6D047424"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与框架</w:t>
            </w:r>
          </w:p>
        </w:tc>
        <w:tc>
          <w:tcPr>
            <w:tcW w:w="1620" w:type="dxa"/>
            <w:vAlign w:val="center"/>
          </w:tcPr>
          <w:p w14:paraId="4D89449C"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lang w:val="en-US"/>
              </w:rPr>
            </w:pPr>
            <w:r>
              <w:rPr>
                <w:rFonts w:ascii="STHeiti Light" w:eastAsia="STHeiti Light" w:hAnsi="STHeiti Light" w:hint="eastAsia"/>
                <w:color w:val="000000" w:themeColor="text1"/>
                <w:sz w:val="16"/>
                <w:szCs w:val="16"/>
                <w:lang w:val="en-US"/>
              </w:rPr>
              <w:t>报告书</w:t>
            </w:r>
          </w:p>
          <w:p w14:paraId="2619EF90"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lang w:val="en-US"/>
              </w:rPr>
            </w:pPr>
            <w:r>
              <w:rPr>
                <w:rFonts w:ascii="STHeiti Light" w:eastAsia="STHeiti Light" w:hAnsi="STHeiti Light" w:hint="eastAsia"/>
                <w:color w:val="000000" w:themeColor="text1"/>
                <w:sz w:val="16"/>
                <w:szCs w:val="16"/>
                <w:lang w:val="en-US"/>
              </w:rPr>
              <w:t>（四颗心）</w:t>
            </w:r>
          </w:p>
          <w:p w14:paraId="4C082773" w14:textId="77777777" w:rsidR="00BD0C94" w:rsidRPr="00E372DA" w:rsidRDefault="00BD0C94" w:rsidP="00BD0C94">
            <w:pPr>
              <w:pStyle w:val="3"/>
              <w:numPr>
                <w:ilvl w:val="0"/>
                <w:numId w:val="0"/>
              </w:numPr>
              <w:jc w:val="center"/>
              <w:outlineLvl w:val="2"/>
              <w:rPr>
                <w:rFonts w:ascii="STHeiti Light" w:eastAsia="STHeiti Light" w:hAnsi="STHeiti Light"/>
                <w:color w:val="000000" w:themeColor="text1"/>
                <w:sz w:val="16"/>
                <w:szCs w:val="16"/>
                <w:lang w:val="en-US"/>
              </w:rPr>
            </w:pPr>
            <w:r w:rsidRPr="007F7994">
              <w:rPr>
                <w:rFonts w:ascii="MS Mincho" w:eastAsia="MS Mincho" w:hAnsi="MS Mincho" w:cs="MS Mincho"/>
                <w:color w:val="000000" w:themeColor="text1"/>
                <w:sz w:val="16"/>
                <w:szCs w:val="16"/>
              </w:rPr>
              <w:t>❤❤❤❤</w:t>
            </w:r>
          </w:p>
        </w:tc>
        <w:tc>
          <w:tcPr>
            <w:tcW w:w="1537" w:type="dxa"/>
            <w:vAlign w:val="center"/>
          </w:tcPr>
          <w:p w14:paraId="6FDE5332"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报告书</w:t>
            </w:r>
          </w:p>
          <w:p w14:paraId="3F2A9EFF"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（三颗心）</w:t>
            </w:r>
          </w:p>
          <w:p w14:paraId="612283F6"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p>
        </w:tc>
        <w:tc>
          <w:tcPr>
            <w:tcW w:w="1541" w:type="dxa"/>
            <w:vAlign w:val="center"/>
          </w:tcPr>
          <w:p w14:paraId="042D60B8"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color w:val="000000" w:themeColor="text1"/>
                <w:sz w:val="16"/>
                <w:szCs w:val="16"/>
              </w:rPr>
              <w:t>ppt</w:t>
            </w:r>
          </w:p>
          <w:p w14:paraId="5BE418FB"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（两颗半心）</w:t>
            </w:r>
          </w:p>
          <w:p w14:paraId="589F407B"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r>
              <w:rPr>
                <w:rFonts w:ascii="MS Mincho" w:eastAsia="MS Mincho" w:hAnsi="MS Mincho" w:cs="MS Mincho" w:hint="eastAsia"/>
                <w:color w:val="000000" w:themeColor="text1"/>
                <w:sz w:val="16"/>
                <w:szCs w:val="16"/>
              </w:rPr>
              <w:t>*</w:t>
            </w:r>
          </w:p>
        </w:tc>
        <w:tc>
          <w:tcPr>
            <w:tcW w:w="1537" w:type="dxa"/>
            <w:vAlign w:val="center"/>
          </w:tcPr>
          <w:p w14:paraId="70798CB7"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ppt</w:t>
            </w:r>
          </w:p>
          <w:p w14:paraId="0218471D"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（两颗心）</w:t>
            </w:r>
          </w:p>
          <w:p w14:paraId="786CD61C" w14:textId="77777777" w:rsidR="00BD0C94" w:rsidRPr="002A19B0" w:rsidRDefault="00BD0C94" w:rsidP="00BD0C94">
            <w:pPr>
              <w:pStyle w:val="3"/>
              <w:numPr>
                <w:ilvl w:val="0"/>
                <w:numId w:val="0"/>
              </w:numPr>
              <w:jc w:val="center"/>
              <w:outlineLvl w:val="2"/>
              <w:rPr>
                <w:rFonts w:ascii="MS Mincho" w:eastAsia="MS Mincho" w:hAnsi="MS Mincho" w:cs="MS Mincho"/>
                <w:color w:val="000000" w:themeColor="text1"/>
                <w:sz w:val="16"/>
                <w:szCs w:val="16"/>
              </w:rPr>
            </w:pPr>
            <w:r w:rsidRPr="007F7994">
              <w:rPr>
                <w:rFonts w:ascii="MS Mincho" w:eastAsia="MS Mincho" w:hAnsi="MS Mincho" w:cs="MS Mincho"/>
                <w:color w:val="000000" w:themeColor="text1"/>
                <w:sz w:val="16"/>
                <w:szCs w:val="16"/>
              </w:rPr>
              <w:t>❤❤</w:t>
            </w:r>
          </w:p>
        </w:tc>
        <w:tc>
          <w:tcPr>
            <w:tcW w:w="1538" w:type="dxa"/>
            <w:vAlign w:val="center"/>
          </w:tcPr>
          <w:p w14:paraId="025EE152"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ppt</w:t>
            </w:r>
          </w:p>
          <w:p w14:paraId="0CF6B59F"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（两颗半心）</w:t>
            </w:r>
          </w:p>
          <w:p w14:paraId="6FA25C65"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r>
              <w:rPr>
                <w:rFonts w:ascii="MS Mincho" w:eastAsia="MS Mincho" w:hAnsi="MS Mincho" w:cs="MS Mincho" w:hint="eastAsia"/>
                <w:color w:val="000000" w:themeColor="text1"/>
                <w:sz w:val="16"/>
                <w:szCs w:val="16"/>
              </w:rPr>
              <w:t>*</w:t>
            </w:r>
          </w:p>
        </w:tc>
        <w:tc>
          <w:tcPr>
            <w:tcW w:w="1545" w:type="dxa"/>
            <w:vAlign w:val="center"/>
          </w:tcPr>
          <w:p w14:paraId="42BF720A"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color w:val="000000" w:themeColor="text1"/>
                <w:sz w:val="16"/>
                <w:szCs w:val="16"/>
              </w:rPr>
              <w:t>p</w:t>
            </w:r>
            <w:r>
              <w:rPr>
                <w:rFonts w:ascii="STHeiti Light" w:eastAsia="STHeiti Light" w:hAnsi="STHeiti Light" w:hint="eastAsia"/>
                <w:color w:val="000000" w:themeColor="text1"/>
                <w:sz w:val="16"/>
                <w:szCs w:val="16"/>
              </w:rPr>
              <w:t>pt</w:t>
            </w:r>
          </w:p>
          <w:p w14:paraId="4586AECB"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（三颗心）</w:t>
            </w:r>
          </w:p>
          <w:p w14:paraId="5AEC6E52"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p>
        </w:tc>
      </w:tr>
      <w:tr w:rsidR="00BD0C94" w14:paraId="5C62590D" w14:textId="77777777" w:rsidTr="00AE441D">
        <w:trPr>
          <w:trHeight w:val="590"/>
        </w:trPr>
        <w:tc>
          <w:tcPr>
            <w:tcW w:w="1304" w:type="dxa"/>
            <w:shd w:val="clear" w:color="auto" w:fill="D9D9D9" w:themeFill="background1" w:themeFillShade="D9"/>
            <w:vAlign w:val="center"/>
          </w:tcPr>
          <w:p w14:paraId="34FA1D00"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*说明</w:t>
            </w:r>
          </w:p>
        </w:tc>
        <w:tc>
          <w:tcPr>
            <w:tcW w:w="1620" w:type="dxa"/>
            <w:vAlign w:val="center"/>
          </w:tcPr>
          <w:p w14:paraId="7A3761A3"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lang w:val="en-US"/>
              </w:rPr>
            </w:pPr>
            <w:r>
              <w:rPr>
                <w:rFonts w:ascii="STHeiti Light" w:eastAsia="STHeiti Light" w:hAnsi="STHeiti Light" w:hint="eastAsia"/>
                <w:color w:val="000000" w:themeColor="text1"/>
                <w:sz w:val="16"/>
                <w:szCs w:val="16"/>
                <w:lang w:val="en-US"/>
              </w:rPr>
              <w:t>框架经典规范，</w:t>
            </w:r>
          </w:p>
          <w:p w14:paraId="39A9A5D9"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lang w:val="en-US"/>
              </w:rPr>
            </w:pPr>
            <w:r>
              <w:rPr>
                <w:rFonts w:ascii="STHeiti Light" w:eastAsia="STHeiti Light" w:hAnsi="STHeiti Light" w:hint="eastAsia"/>
                <w:color w:val="000000" w:themeColor="text1"/>
                <w:sz w:val="16"/>
                <w:szCs w:val="16"/>
                <w:lang w:val="en-US"/>
              </w:rPr>
              <w:t>个人建议增加参考文献部分</w:t>
            </w:r>
          </w:p>
        </w:tc>
        <w:tc>
          <w:tcPr>
            <w:tcW w:w="1537" w:type="dxa"/>
            <w:vAlign w:val="center"/>
          </w:tcPr>
          <w:p w14:paraId="3C4C4495"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框架规范有逻辑</w:t>
            </w:r>
          </w:p>
        </w:tc>
        <w:tc>
          <w:tcPr>
            <w:tcW w:w="1541" w:type="dxa"/>
            <w:vAlign w:val="center"/>
          </w:tcPr>
          <w:p w14:paraId="54EFDE4C"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框架合理有序，但存在一定数量不相关元素，态度显得稍为随意</w:t>
            </w:r>
          </w:p>
        </w:tc>
        <w:tc>
          <w:tcPr>
            <w:tcW w:w="1537" w:type="dxa"/>
            <w:vAlign w:val="center"/>
          </w:tcPr>
          <w:p w14:paraId="112FDF1B"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2A19B0">
              <w:rPr>
                <w:rFonts w:ascii="STHeiti Light" w:eastAsia="STHeiti Light" w:hAnsi="STHeiti Light" w:hint="eastAsia"/>
                <w:color w:val="000000" w:themeColor="text1"/>
                <w:sz w:val="16"/>
                <w:szCs w:val="16"/>
              </w:rPr>
              <w:t>框架</w:t>
            </w:r>
            <w:r>
              <w:rPr>
                <w:rFonts w:ascii="STHeiti Light" w:eastAsia="STHeiti Light" w:hAnsi="STHeiti Light" w:hint="eastAsia"/>
                <w:color w:val="000000" w:themeColor="text1"/>
                <w:sz w:val="16"/>
                <w:szCs w:val="16"/>
              </w:rPr>
              <w:t>随意</w:t>
            </w:r>
          </w:p>
          <w:p w14:paraId="748ECBF2"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不够系统全面</w:t>
            </w:r>
          </w:p>
        </w:tc>
        <w:tc>
          <w:tcPr>
            <w:tcW w:w="1538" w:type="dxa"/>
            <w:vAlign w:val="center"/>
          </w:tcPr>
          <w:p w14:paraId="25330B83"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目录部分的分类成熟，但实际实施时混乱</w:t>
            </w:r>
          </w:p>
        </w:tc>
        <w:tc>
          <w:tcPr>
            <w:tcW w:w="1545" w:type="dxa"/>
            <w:vAlign w:val="center"/>
          </w:tcPr>
          <w:p w14:paraId="324D5929"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框架规范有逻辑</w:t>
            </w:r>
          </w:p>
        </w:tc>
      </w:tr>
      <w:tr w:rsidR="00BD0C94" w14:paraId="5904BBF2" w14:textId="77777777" w:rsidTr="00AE441D">
        <w:trPr>
          <w:trHeight w:val="237"/>
        </w:trPr>
        <w:tc>
          <w:tcPr>
            <w:tcW w:w="1304" w:type="dxa"/>
            <w:shd w:val="clear" w:color="auto" w:fill="D9D9D9" w:themeFill="background1" w:themeFillShade="D9"/>
            <w:vAlign w:val="center"/>
          </w:tcPr>
          <w:p w14:paraId="43FF3BC9"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内容类型</w:t>
            </w:r>
          </w:p>
        </w:tc>
        <w:tc>
          <w:tcPr>
            <w:tcW w:w="1620" w:type="dxa"/>
            <w:vAlign w:val="center"/>
          </w:tcPr>
          <w:p w14:paraId="31A575B9" w14:textId="022FAD8F" w:rsidR="00BD0C94" w:rsidRDefault="00F23133"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数据挖掘处理</w:t>
            </w:r>
          </w:p>
          <w:p w14:paraId="33A1FCAB"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FC240D">
              <w:rPr>
                <w:rFonts w:ascii="STHeiti Light" w:eastAsia="STHeiti Light" w:hAnsi="STHeiti Light" w:hint="eastAsia"/>
                <w:color w:val="000000" w:themeColor="text1"/>
                <w:sz w:val="16"/>
                <w:szCs w:val="16"/>
              </w:rPr>
              <w:t>衡量标准</w:t>
            </w:r>
          </w:p>
          <w:p w14:paraId="68670A61"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（四颗心）</w:t>
            </w:r>
          </w:p>
          <w:p w14:paraId="54061868"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p>
        </w:tc>
        <w:tc>
          <w:tcPr>
            <w:tcW w:w="1537" w:type="dxa"/>
            <w:vAlign w:val="center"/>
          </w:tcPr>
          <w:p w14:paraId="77DA61CD" w14:textId="7A21EC8F" w:rsidR="000D5145"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FC240D">
              <w:rPr>
                <w:rFonts w:ascii="STHeiti Light" w:eastAsia="STHeiti Light" w:hAnsi="STHeiti Light" w:hint="eastAsia"/>
                <w:color w:val="000000" w:themeColor="text1"/>
                <w:sz w:val="16"/>
                <w:szCs w:val="16"/>
              </w:rPr>
              <w:t>数据挖掘处理</w:t>
            </w:r>
          </w:p>
          <w:p w14:paraId="08E34093" w14:textId="0FE6F381"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理论基础</w:t>
            </w:r>
          </w:p>
          <w:p w14:paraId="1131055F"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（三颗心）</w:t>
            </w:r>
          </w:p>
          <w:p w14:paraId="20A7C94F"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p>
        </w:tc>
        <w:tc>
          <w:tcPr>
            <w:tcW w:w="1541" w:type="dxa"/>
            <w:vAlign w:val="center"/>
          </w:tcPr>
          <w:p w14:paraId="5FE28D3A" w14:textId="17D536B0" w:rsidR="00BD0C94" w:rsidRDefault="00F23133"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数据挖掘处理</w:t>
            </w:r>
          </w:p>
          <w:p w14:paraId="1150C663"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FC240D">
              <w:rPr>
                <w:rFonts w:ascii="STHeiti Light" w:eastAsia="STHeiti Light" w:hAnsi="STHeiti Light" w:hint="eastAsia"/>
                <w:color w:val="000000" w:themeColor="text1"/>
                <w:sz w:val="16"/>
                <w:szCs w:val="16"/>
              </w:rPr>
              <w:t>衡量标准</w:t>
            </w:r>
          </w:p>
          <w:p w14:paraId="62D76F0C"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（三颗心）</w:t>
            </w:r>
          </w:p>
          <w:p w14:paraId="7DCC0A34"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p>
        </w:tc>
        <w:tc>
          <w:tcPr>
            <w:tcW w:w="1537" w:type="dxa"/>
            <w:vAlign w:val="center"/>
          </w:tcPr>
          <w:p w14:paraId="17B06DD8"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数据挖掘处理</w:t>
            </w:r>
          </w:p>
          <w:p w14:paraId="6672C22C"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（两颗半心）</w:t>
            </w:r>
          </w:p>
          <w:p w14:paraId="5B8FEF7E"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r>
              <w:rPr>
                <w:rFonts w:ascii="MS Mincho" w:eastAsia="MS Mincho" w:hAnsi="MS Mincho" w:cs="MS Mincho" w:hint="eastAsia"/>
                <w:color w:val="000000" w:themeColor="text1"/>
                <w:sz w:val="16"/>
                <w:szCs w:val="16"/>
              </w:rPr>
              <w:t>*</w:t>
            </w:r>
          </w:p>
        </w:tc>
        <w:tc>
          <w:tcPr>
            <w:tcW w:w="1538" w:type="dxa"/>
            <w:vAlign w:val="center"/>
          </w:tcPr>
          <w:p w14:paraId="561CFC58" w14:textId="699FCA84" w:rsidR="00CA3C23"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FC240D">
              <w:rPr>
                <w:rFonts w:ascii="STHeiti Light" w:eastAsia="STHeiti Light" w:hAnsi="STHeiti Light" w:hint="eastAsia"/>
                <w:color w:val="000000" w:themeColor="text1"/>
                <w:sz w:val="16"/>
                <w:szCs w:val="16"/>
              </w:rPr>
              <w:t>数据挖掘处理</w:t>
            </w:r>
          </w:p>
          <w:p w14:paraId="3BE3A8FD" w14:textId="31099E5A"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理论基础</w:t>
            </w:r>
          </w:p>
          <w:p w14:paraId="27D6C130"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（两颗心）</w:t>
            </w:r>
          </w:p>
          <w:p w14:paraId="74BE08A7"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p>
        </w:tc>
        <w:tc>
          <w:tcPr>
            <w:tcW w:w="1545" w:type="dxa"/>
            <w:vAlign w:val="center"/>
          </w:tcPr>
          <w:p w14:paraId="590CA920" w14:textId="32290CDC" w:rsidR="00CA3C23"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FC240D">
              <w:rPr>
                <w:rFonts w:ascii="STHeiti Light" w:eastAsia="STHeiti Light" w:hAnsi="STHeiti Light" w:hint="eastAsia"/>
                <w:color w:val="000000" w:themeColor="text1"/>
                <w:sz w:val="16"/>
                <w:szCs w:val="16"/>
              </w:rPr>
              <w:t>数据挖掘处理</w:t>
            </w:r>
          </w:p>
          <w:p w14:paraId="395EF40B" w14:textId="55C126F0"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理论基础</w:t>
            </w:r>
          </w:p>
          <w:p w14:paraId="0AC509C3"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（两颗星）</w:t>
            </w:r>
          </w:p>
          <w:p w14:paraId="4414476B"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sidRPr="007F7994">
              <w:rPr>
                <w:rFonts w:ascii="MS Mincho" w:eastAsia="MS Mincho" w:hAnsi="MS Mincho" w:cs="MS Mincho"/>
                <w:color w:val="000000" w:themeColor="text1"/>
                <w:sz w:val="16"/>
                <w:szCs w:val="16"/>
              </w:rPr>
              <w:t>❤❤</w:t>
            </w:r>
          </w:p>
        </w:tc>
      </w:tr>
      <w:tr w:rsidR="00BD0C94" w14:paraId="5FC62179" w14:textId="77777777" w:rsidTr="00AE441D">
        <w:trPr>
          <w:trHeight w:val="237"/>
        </w:trPr>
        <w:tc>
          <w:tcPr>
            <w:tcW w:w="1304" w:type="dxa"/>
            <w:shd w:val="clear" w:color="auto" w:fill="D9D9D9" w:themeFill="background1" w:themeFillShade="D9"/>
            <w:vAlign w:val="center"/>
          </w:tcPr>
          <w:p w14:paraId="25AB1838"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*说明</w:t>
            </w:r>
          </w:p>
        </w:tc>
        <w:tc>
          <w:tcPr>
            <w:tcW w:w="1620" w:type="dxa"/>
            <w:vAlign w:val="center"/>
          </w:tcPr>
          <w:p w14:paraId="2FCCE600" w14:textId="77777777" w:rsidR="00BD0C94" w:rsidRPr="00FC240D"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运用多样成熟的数据处理方式与高认可度衡量标准</w:t>
            </w:r>
          </w:p>
        </w:tc>
        <w:tc>
          <w:tcPr>
            <w:tcW w:w="1537" w:type="dxa"/>
            <w:vAlign w:val="center"/>
          </w:tcPr>
          <w:p w14:paraId="62A056AE" w14:textId="77777777" w:rsidR="00BD0C94" w:rsidRPr="00FC240D"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运用多样数据处理方式且引入理论支撑</w:t>
            </w:r>
          </w:p>
        </w:tc>
        <w:tc>
          <w:tcPr>
            <w:tcW w:w="1541" w:type="dxa"/>
            <w:vAlign w:val="center"/>
          </w:tcPr>
          <w:p w14:paraId="3C2A3265" w14:textId="57EF5F8B" w:rsidR="00BD0C94" w:rsidRPr="00FC240D"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运用外部软件协助数据处理，但提及的衡量标准</w:t>
            </w:r>
            <w:r w:rsidR="00405086">
              <w:rPr>
                <w:rFonts w:ascii="STHeiti Light" w:eastAsia="STHeiti Light" w:hAnsi="STHeiti Light" w:hint="eastAsia"/>
                <w:color w:val="000000" w:themeColor="text1"/>
                <w:sz w:val="16"/>
                <w:szCs w:val="16"/>
              </w:rPr>
              <w:t>较</w:t>
            </w:r>
            <w:r>
              <w:rPr>
                <w:rFonts w:ascii="STHeiti Light" w:eastAsia="STHeiti Light" w:hAnsi="STHeiti Light" w:hint="eastAsia"/>
                <w:color w:val="000000" w:themeColor="text1"/>
                <w:sz w:val="16"/>
                <w:szCs w:val="16"/>
              </w:rPr>
              <w:t>冷门</w:t>
            </w:r>
          </w:p>
        </w:tc>
        <w:tc>
          <w:tcPr>
            <w:tcW w:w="1537" w:type="dxa"/>
            <w:vAlign w:val="center"/>
          </w:tcPr>
          <w:p w14:paraId="39DC16B9" w14:textId="77777777" w:rsidR="00BD0C94"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运用多种程序语言处理数据，但缺乏相关理论支撑和衡量标准</w:t>
            </w:r>
          </w:p>
        </w:tc>
        <w:tc>
          <w:tcPr>
            <w:tcW w:w="1538" w:type="dxa"/>
            <w:vAlign w:val="center"/>
          </w:tcPr>
          <w:p w14:paraId="4B607C5E" w14:textId="77777777" w:rsidR="00BD0C94" w:rsidRPr="00FC240D"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较少的数据处理方式与较充分理论支撑</w:t>
            </w:r>
          </w:p>
        </w:tc>
        <w:tc>
          <w:tcPr>
            <w:tcW w:w="1545" w:type="dxa"/>
            <w:vAlign w:val="center"/>
          </w:tcPr>
          <w:p w14:paraId="4F8FEEB9" w14:textId="77777777" w:rsidR="00BD0C94" w:rsidRPr="00FC240D"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较少的数据处理方式与理论支撑</w:t>
            </w:r>
          </w:p>
        </w:tc>
      </w:tr>
      <w:tr w:rsidR="00BD0C94" w14:paraId="60B13736" w14:textId="77777777" w:rsidTr="00AE441D">
        <w:trPr>
          <w:trHeight w:val="227"/>
        </w:trPr>
        <w:tc>
          <w:tcPr>
            <w:tcW w:w="1304" w:type="dxa"/>
            <w:shd w:val="clear" w:color="auto" w:fill="D9D9D9" w:themeFill="background1" w:themeFillShade="D9"/>
            <w:vAlign w:val="center"/>
          </w:tcPr>
          <w:p w14:paraId="4EFEF8DF"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亮点</w:t>
            </w:r>
          </w:p>
        </w:tc>
        <w:tc>
          <w:tcPr>
            <w:tcW w:w="1620" w:type="dxa"/>
            <w:vAlign w:val="center"/>
          </w:tcPr>
          <w:p w14:paraId="269E5BA7" w14:textId="0F69684D"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报告形式成熟，文案分析角度多元，行文充</w:t>
            </w:r>
            <w:r w:rsidR="00B653EF">
              <w:rPr>
                <w:rFonts w:ascii="STHeiti Light" w:eastAsia="STHeiti Light" w:hAnsi="STHeiti Light" w:hint="eastAsia"/>
                <w:color w:val="000000" w:themeColor="text1"/>
                <w:sz w:val="16"/>
                <w:szCs w:val="16"/>
              </w:rPr>
              <w:t>实</w:t>
            </w:r>
            <w:r>
              <w:rPr>
                <w:rFonts w:ascii="STHeiti Light" w:eastAsia="STHeiti Light" w:hAnsi="STHeiti Light" w:hint="eastAsia"/>
                <w:color w:val="000000" w:themeColor="text1"/>
                <w:sz w:val="16"/>
                <w:szCs w:val="16"/>
              </w:rPr>
              <w:t>严谨，大量的数据处理过程与结果</w:t>
            </w:r>
          </w:p>
        </w:tc>
        <w:tc>
          <w:tcPr>
            <w:tcW w:w="1537" w:type="dxa"/>
            <w:vAlign w:val="center"/>
          </w:tcPr>
          <w:p w14:paraId="242EEAF0" w14:textId="1144080C" w:rsidR="00BD0C94" w:rsidRPr="00916BA8" w:rsidRDefault="008B3D7F" w:rsidP="00DA1040">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有</w:t>
            </w:r>
            <w:r w:rsidR="004C273E">
              <w:rPr>
                <w:rFonts w:ascii="STHeiti Light" w:eastAsia="STHeiti Light" w:hAnsi="STHeiti Light" w:hint="eastAsia"/>
                <w:color w:val="000000" w:themeColor="text1"/>
                <w:sz w:val="16"/>
                <w:szCs w:val="16"/>
              </w:rPr>
              <w:t>大量</w:t>
            </w:r>
            <w:r w:rsidR="00BD0C94">
              <w:rPr>
                <w:rFonts w:ascii="STHeiti Light" w:eastAsia="STHeiti Light" w:hAnsi="STHeiti Light" w:hint="eastAsia"/>
                <w:color w:val="000000" w:themeColor="text1"/>
                <w:sz w:val="16"/>
                <w:szCs w:val="16"/>
              </w:rPr>
              <w:t>理论依据</w:t>
            </w:r>
            <w:r>
              <w:rPr>
                <w:rFonts w:ascii="STHeiti Light" w:eastAsia="STHeiti Light" w:hAnsi="STHeiti Light" w:hint="eastAsia"/>
                <w:color w:val="000000" w:themeColor="text1"/>
                <w:sz w:val="16"/>
                <w:szCs w:val="16"/>
              </w:rPr>
              <w:t>支撑</w:t>
            </w:r>
            <w:r w:rsidR="00BD0C94">
              <w:rPr>
                <w:rFonts w:ascii="STHeiti Light" w:eastAsia="STHeiti Light" w:hAnsi="STHeiti Light" w:hint="eastAsia"/>
                <w:color w:val="000000" w:themeColor="text1"/>
                <w:sz w:val="16"/>
                <w:szCs w:val="16"/>
              </w:rPr>
              <w:t>，</w:t>
            </w:r>
            <w:r w:rsidR="00DA1040">
              <w:rPr>
                <w:rFonts w:ascii="STHeiti Light" w:eastAsia="STHeiti Light" w:hAnsi="STHeiti Light" w:hint="eastAsia"/>
                <w:color w:val="000000" w:themeColor="text1"/>
                <w:sz w:val="16"/>
                <w:szCs w:val="16"/>
              </w:rPr>
              <w:t>报告流程清晰</w:t>
            </w:r>
          </w:p>
        </w:tc>
        <w:tc>
          <w:tcPr>
            <w:tcW w:w="1541" w:type="dxa"/>
            <w:vAlign w:val="center"/>
          </w:tcPr>
          <w:p w14:paraId="36F7C7CA" w14:textId="71058651" w:rsidR="00BD0C94" w:rsidRPr="00916BA8" w:rsidRDefault="00E005DD" w:rsidP="00DF7FFA">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数据</w:t>
            </w:r>
            <w:r w:rsidR="007F27B6">
              <w:rPr>
                <w:rFonts w:ascii="STHeiti Light" w:eastAsia="STHeiti Light" w:hAnsi="STHeiti Light" w:hint="eastAsia"/>
                <w:color w:val="000000" w:themeColor="text1"/>
                <w:sz w:val="16"/>
                <w:szCs w:val="16"/>
              </w:rPr>
              <w:t>处理</w:t>
            </w:r>
            <w:r>
              <w:rPr>
                <w:rFonts w:ascii="STHeiti Light" w:eastAsia="STHeiti Light" w:hAnsi="STHeiti Light" w:hint="eastAsia"/>
                <w:color w:val="000000" w:themeColor="text1"/>
                <w:sz w:val="16"/>
                <w:szCs w:val="16"/>
              </w:rPr>
              <w:t>过程</w:t>
            </w:r>
            <w:r w:rsidR="00DF7FFA">
              <w:rPr>
                <w:rFonts w:ascii="STHeiti Light" w:eastAsia="STHeiti Light" w:hAnsi="STHeiti Light" w:hint="eastAsia"/>
                <w:color w:val="000000" w:themeColor="text1"/>
                <w:sz w:val="16"/>
                <w:szCs w:val="16"/>
              </w:rPr>
              <w:t>有分类且</w:t>
            </w:r>
            <w:r>
              <w:rPr>
                <w:rFonts w:ascii="STHeiti Light" w:eastAsia="STHeiti Light" w:hAnsi="STHeiti Light" w:hint="eastAsia"/>
                <w:color w:val="000000" w:themeColor="text1"/>
                <w:sz w:val="16"/>
                <w:szCs w:val="16"/>
              </w:rPr>
              <w:t>说明充分</w:t>
            </w:r>
          </w:p>
        </w:tc>
        <w:tc>
          <w:tcPr>
            <w:tcW w:w="1537" w:type="dxa"/>
            <w:vAlign w:val="center"/>
          </w:tcPr>
          <w:p w14:paraId="5AB8589D" w14:textId="2576B596" w:rsidR="00BD0C94" w:rsidRPr="00916BA8" w:rsidRDefault="00A76946" w:rsidP="00B417C6">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运用的数据处理方式</w:t>
            </w:r>
            <w:r w:rsidR="006C4FA8">
              <w:rPr>
                <w:rFonts w:ascii="STHeiti Light" w:eastAsia="STHeiti Light" w:hAnsi="STHeiti Light" w:hint="eastAsia"/>
                <w:color w:val="000000" w:themeColor="text1"/>
                <w:sz w:val="16"/>
                <w:szCs w:val="16"/>
              </w:rPr>
              <w:t>多样且</w:t>
            </w:r>
            <w:r>
              <w:rPr>
                <w:rFonts w:ascii="STHeiti Light" w:eastAsia="STHeiti Light" w:hAnsi="STHeiti Light" w:hint="eastAsia"/>
                <w:color w:val="000000" w:themeColor="text1"/>
                <w:sz w:val="16"/>
                <w:szCs w:val="16"/>
              </w:rPr>
              <w:t>例举清晰</w:t>
            </w:r>
            <w:r w:rsidR="007A3F47">
              <w:rPr>
                <w:rFonts w:ascii="STHeiti Light" w:eastAsia="STHeiti Light" w:hAnsi="STHeiti Light" w:hint="eastAsia"/>
                <w:color w:val="000000" w:themeColor="text1"/>
                <w:sz w:val="16"/>
                <w:szCs w:val="16"/>
              </w:rPr>
              <w:t>，ppt布局合理并配有充足的</w:t>
            </w:r>
            <w:r w:rsidR="00B417C6">
              <w:rPr>
                <w:rFonts w:ascii="STHeiti Light" w:eastAsia="STHeiti Light" w:hAnsi="STHeiti Light" w:hint="eastAsia"/>
                <w:color w:val="000000" w:themeColor="text1"/>
                <w:sz w:val="16"/>
                <w:szCs w:val="16"/>
              </w:rPr>
              <w:t>文字解释</w:t>
            </w:r>
            <w:r w:rsidR="007A3F47">
              <w:rPr>
                <w:rFonts w:ascii="STHeiti Light" w:eastAsia="STHeiti Light" w:hAnsi="STHeiti Light" w:hint="eastAsia"/>
                <w:color w:val="000000" w:themeColor="text1"/>
                <w:sz w:val="16"/>
                <w:szCs w:val="16"/>
              </w:rPr>
              <w:t>数据</w:t>
            </w:r>
          </w:p>
        </w:tc>
        <w:tc>
          <w:tcPr>
            <w:tcW w:w="1538" w:type="dxa"/>
            <w:vAlign w:val="center"/>
          </w:tcPr>
          <w:p w14:paraId="6D2C5CC5" w14:textId="4FD24AE4" w:rsidR="00BD0C94" w:rsidRPr="00916BA8" w:rsidRDefault="00696ED6"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数据处理过程仔细</w:t>
            </w:r>
            <w:r w:rsidR="00E24272">
              <w:rPr>
                <w:rFonts w:ascii="STHeiti Light" w:eastAsia="STHeiti Light" w:hAnsi="STHeiti Light" w:hint="eastAsia"/>
                <w:color w:val="000000" w:themeColor="text1"/>
                <w:sz w:val="16"/>
                <w:szCs w:val="16"/>
              </w:rPr>
              <w:t>且清晰呈现</w:t>
            </w:r>
          </w:p>
        </w:tc>
        <w:tc>
          <w:tcPr>
            <w:tcW w:w="1545" w:type="dxa"/>
            <w:vAlign w:val="center"/>
          </w:tcPr>
          <w:p w14:paraId="59EFD452" w14:textId="232116F5" w:rsidR="00BD0C94" w:rsidRPr="00916BA8" w:rsidRDefault="00782697" w:rsidP="0066611F">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ppt</w:t>
            </w:r>
            <w:r w:rsidR="0066611F">
              <w:rPr>
                <w:rFonts w:ascii="STHeiti Light" w:eastAsia="STHeiti Light" w:hAnsi="STHeiti Light" w:hint="eastAsia"/>
                <w:color w:val="000000" w:themeColor="text1"/>
                <w:sz w:val="16"/>
                <w:szCs w:val="16"/>
              </w:rPr>
              <w:t>框架</w:t>
            </w:r>
            <w:r>
              <w:rPr>
                <w:rFonts w:ascii="STHeiti Light" w:eastAsia="STHeiti Light" w:hAnsi="STHeiti Light" w:hint="eastAsia"/>
                <w:color w:val="000000" w:themeColor="text1"/>
                <w:sz w:val="16"/>
                <w:szCs w:val="16"/>
              </w:rPr>
              <w:t>清晰</w:t>
            </w:r>
            <w:r w:rsidR="0066611F">
              <w:rPr>
                <w:rFonts w:ascii="STHeiti Light" w:eastAsia="STHeiti Light" w:hAnsi="STHeiti Light" w:hint="eastAsia"/>
                <w:color w:val="000000" w:themeColor="text1"/>
                <w:sz w:val="16"/>
                <w:szCs w:val="16"/>
              </w:rPr>
              <w:t>，</w:t>
            </w:r>
            <w:r w:rsidR="00BF0CCB">
              <w:rPr>
                <w:rFonts w:ascii="STHeiti Light" w:eastAsia="STHeiti Light" w:hAnsi="STHeiti Light" w:hint="eastAsia"/>
                <w:color w:val="000000" w:themeColor="text1"/>
                <w:sz w:val="16"/>
                <w:szCs w:val="16"/>
              </w:rPr>
              <w:t>研究角度</w:t>
            </w:r>
            <w:r w:rsidR="004F5098">
              <w:rPr>
                <w:rFonts w:ascii="STHeiti Light" w:eastAsia="STHeiti Light" w:hAnsi="STHeiti Light" w:hint="eastAsia"/>
                <w:color w:val="000000" w:themeColor="text1"/>
                <w:sz w:val="16"/>
                <w:szCs w:val="16"/>
              </w:rPr>
              <w:t>和问题</w:t>
            </w:r>
            <w:r w:rsidR="00986987">
              <w:rPr>
                <w:rFonts w:ascii="STHeiti Light" w:eastAsia="STHeiti Light" w:hAnsi="STHeiti Light" w:hint="eastAsia"/>
                <w:color w:val="000000" w:themeColor="text1"/>
                <w:sz w:val="16"/>
                <w:szCs w:val="16"/>
              </w:rPr>
              <w:t>具有理论支撑</w:t>
            </w:r>
            <w:r w:rsidR="007F27B6">
              <w:rPr>
                <w:rFonts w:ascii="STHeiti Light" w:eastAsia="STHeiti Light" w:hAnsi="STHeiti Light" w:hint="eastAsia"/>
                <w:color w:val="000000" w:themeColor="text1"/>
                <w:sz w:val="16"/>
                <w:szCs w:val="16"/>
              </w:rPr>
              <w:t>，研究分析</w:t>
            </w:r>
            <w:r w:rsidR="00255C62">
              <w:rPr>
                <w:rFonts w:ascii="STHeiti Light" w:eastAsia="STHeiti Light" w:hAnsi="STHeiti Light" w:hint="eastAsia"/>
                <w:color w:val="000000" w:themeColor="text1"/>
                <w:sz w:val="16"/>
                <w:szCs w:val="16"/>
              </w:rPr>
              <w:t>有条理</w:t>
            </w:r>
          </w:p>
        </w:tc>
      </w:tr>
      <w:tr w:rsidR="00BD0C94" w14:paraId="48583EA0" w14:textId="77777777" w:rsidTr="00AE441D">
        <w:trPr>
          <w:trHeight w:val="237"/>
        </w:trPr>
        <w:tc>
          <w:tcPr>
            <w:tcW w:w="1304" w:type="dxa"/>
            <w:shd w:val="clear" w:color="auto" w:fill="D9D9D9" w:themeFill="background1" w:themeFillShade="D9"/>
            <w:vAlign w:val="center"/>
          </w:tcPr>
          <w:p w14:paraId="09A00244" w14:textId="77777777"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不足</w:t>
            </w:r>
          </w:p>
        </w:tc>
        <w:tc>
          <w:tcPr>
            <w:tcW w:w="1620" w:type="dxa"/>
            <w:vAlign w:val="center"/>
          </w:tcPr>
          <w:p w14:paraId="5A83908A" w14:textId="5A3989CD" w:rsidR="00BD0C94" w:rsidRPr="00916BA8" w:rsidRDefault="00BD0C94"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并未引用相关文献理论基础，数据呈现上多是平淡的表格形式，可视化部分</w:t>
            </w:r>
            <w:r w:rsidR="00950EAF">
              <w:rPr>
                <w:rFonts w:ascii="STHeiti Light" w:eastAsia="STHeiti Light" w:hAnsi="STHeiti Light" w:hint="eastAsia"/>
                <w:color w:val="000000" w:themeColor="text1"/>
                <w:sz w:val="16"/>
                <w:szCs w:val="16"/>
              </w:rPr>
              <w:t>偏少</w:t>
            </w:r>
          </w:p>
        </w:tc>
        <w:tc>
          <w:tcPr>
            <w:tcW w:w="1537" w:type="dxa"/>
            <w:vAlign w:val="center"/>
          </w:tcPr>
          <w:p w14:paraId="044CF3ED" w14:textId="36506C1C" w:rsidR="00BD0C94" w:rsidRPr="00916BA8" w:rsidRDefault="00B76DA7"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附录中出现不必要因素，数据</w:t>
            </w:r>
            <w:r w:rsidR="00284CC0">
              <w:rPr>
                <w:rFonts w:ascii="STHeiti Light" w:eastAsia="STHeiti Light" w:hAnsi="STHeiti Light" w:hint="eastAsia"/>
                <w:color w:val="000000" w:themeColor="text1"/>
                <w:sz w:val="16"/>
                <w:szCs w:val="16"/>
              </w:rPr>
              <w:t>可视</w:t>
            </w:r>
            <w:r>
              <w:rPr>
                <w:rFonts w:ascii="STHeiti Light" w:eastAsia="STHeiti Light" w:hAnsi="STHeiti Light" w:hint="eastAsia"/>
                <w:color w:val="000000" w:themeColor="text1"/>
                <w:sz w:val="16"/>
                <w:szCs w:val="16"/>
              </w:rPr>
              <w:t>化效果有待提升</w:t>
            </w:r>
          </w:p>
        </w:tc>
        <w:tc>
          <w:tcPr>
            <w:tcW w:w="1541" w:type="dxa"/>
            <w:vAlign w:val="center"/>
          </w:tcPr>
          <w:p w14:paraId="17366CE5" w14:textId="1F49E9CF" w:rsidR="00BD0C94" w:rsidRPr="00916BA8" w:rsidRDefault="00BB2E0D" w:rsidP="009C6CCC">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报告中插入许多过于随意的配图，</w:t>
            </w:r>
            <w:r w:rsidR="001E3013">
              <w:rPr>
                <w:rFonts w:ascii="STHeiti Light" w:eastAsia="STHeiti Light" w:hAnsi="STHeiti Light" w:hint="eastAsia"/>
                <w:color w:val="000000" w:themeColor="text1"/>
                <w:sz w:val="16"/>
                <w:szCs w:val="16"/>
              </w:rPr>
              <w:t>数据</w:t>
            </w:r>
            <w:r w:rsidR="00451B88">
              <w:rPr>
                <w:rFonts w:ascii="STHeiti Light" w:eastAsia="STHeiti Light" w:hAnsi="STHeiti Light" w:hint="eastAsia"/>
                <w:color w:val="000000" w:themeColor="text1"/>
                <w:sz w:val="16"/>
                <w:szCs w:val="16"/>
              </w:rPr>
              <w:t>文字</w:t>
            </w:r>
            <w:r w:rsidR="001E3013">
              <w:rPr>
                <w:rFonts w:ascii="STHeiti Light" w:eastAsia="STHeiti Light" w:hAnsi="STHeiti Light" w:hint="eastAsia"/>
                <w:color w:val="000000" w:themeColor="text1"/>
                <w:sz w:val="16"/>
                <w:szCs w:val="16"/>
              </w:rPr>
              <w:t>分析过于简单</w:t>
            </w:r>
            <w:r w:rsidR="00964490">
              <w:rPr>
                <w:rFonts w:ascii="STHeiti Light" w:eastAsia="STHeiti Light" w:hAnsi="STHeiti Light" w:hint="eastAsia"/>
                <w:color w:val="000000" w:themeColor="text1"/>
                <w:sz w:val="16"/>
                <w:szCs w:val="16"/>
              </w:rPr>
              <w:t>，</w:t>
            </w:r>
            <w:r>
              <w:rPr>
                <w:rFonts w:ascii="STHeiti Light" w:eastAsia="STHeiti Light" w:hAnsi="STHeiti Light" w:hint="eastAsia"/>
                <w:color w:val="000000" w:themeColor="text1"/>
                <w:sz w:val="16"/>
                <w:szCs w:val="16"/>
              </w:rPr>
              <w:t>可视化效果有待提升</w:t>
            </w:r>
          </w:p>
        </w:tc>
        <w:tc>
          <w:tcPr>
            <w:tcW w:w="1537" w:type="dxa"/>
            <w:vAlign w:val="center"/>
          </w:tcPr>
          <w:p w14:paraId="1DFC3D99" w14:textId="264BB02E" w:rsidR="00BD0C94" w:rsidRPr="00916BA8" w:rsidRDefault="007C052D"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报告框架问题大</w:t>
            </w:r>
            <w:r w:rsidR="007E5B83">
              <w:rPr>
                <w:rFonts w:ascii="STHeiti Light" w:eastAsia="STHeiti Light" w:hAnsi="STHeiti Light" w:hint="eastAsia"/>
                <w:color w:val="000000" w:themeColor="text1"/>
                <w:sz w:val="16"/>
                <w:szCs w:val="16"/>
              </w:rPr>
              <w:t>且缺少理论支撑</w:t>
            </w:r>
          </w:p>
        </w:tc>
        <w:tc>
          <w:tcPr>
            <w:tcW w:w="1538" w:type="dxa"/>
            <w:vAlign w:val="center"/>
          </w:tcPr>
          <w:p w14:paraId="70D3D718" w14:textId="54F512CD" w:rsidR="00BD0C94" w:rsidRPr="00916BA8" w:rsidRDefault="004F17EF" w:rsidP="007C05EB">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报告前后</w:t>
            </w:r>
            <w:r w:rsidR="00202FA1">
              <w:rPr>
                <w:rFonts w:ascii="STHeiti Light" w:eastAsia="STHeiti Light" w:hAnsi="STHeiti Light" w:hint="eastAsia"/>
                <w:color w:val="000000" w:themeColor="text1"/>
                <w:sz w:val="16"/>
                <w:szCs w:val="16"/>
              </w:rPr>
              <w:t>条理</w:t>
            </w:r>
            <w:r>
              <w:rPr>
                <w:rFonts w:ascii="STHeiti Light" w:eastAsia="STHeiti Light" w:hAnsi="STHeiti Light" w:hint="eastAsia"/>
                <w:color w:val="000000" w:themeColor="text1"/>
                <w:sz w:val="16"/>
                <w:szCs w:val="16"/>
              </w:rPr>
              <w:t>没有对应</w:t>
            </w:r>
            <w:r w:rsidR="007C05EB">
              <w:rPr>
                <w:rFonts w:ascii="STHeiti Light" w:eastAsia="STHeiti Light" w:hAnsi="STHeiti Light" w:hint="eastAsia"/>
                <w:color w:val="000000" w:themeColor="text1"/>
                <w:sz w:val="16"/>
                <w:szCs w:val="16"/>
              </w:rPr>
              <w:t>，</w:t>
            </w:r>
            <w:r w:rsidR="00B07225">
              <w:rPr>
                <w:rFonts w:ascii="STHeiti Light" w:eastAsia="STHeiti Light" w:hAnsi="STHeiti Light" w:hint="eastAsia"/>
                <w:color w:val="000000" w:themeColor="text1"/>
                <w:sz w:val="16"/>
                <w:szCs w:val="16"/>
              </w:rPr>
              <w:t>过多分页，</w:t>
            </w:r>
            <w:r w:rsidR="007C05EB">
              <w:rPr>
                <w:rFonts w:ascii="STHeiti Light" w:eastAsia="STHeiti Light" w:hAnsi="STHeiti Light" w:hint="eastAsia"/>
                <w:color w:val="000000" w:themeColor="text1"/>
                <w:sz w:val="16"/>
                <w:szCs w:val="16"/>
              </w:rPr>
              <w:t>放置过多的数据图而</w:t>
            </w:r>
            <w:r w:rsidR="002222F8">
              <w:rPr>
                <w:rFonts w:ascii="STHeiti Light" w:eastAsia="STHeiti Light" w:hAnsi="STHeiti Light" w:hint="eastAsia"/>
                <w:color w:val="000000" w:themeColor="text1"/>
                <w:sz w:val="16"/>
                <w:szCs w:val="16"/>
              </w:rPr>
              <w:t>未</w:t>
            </w:r>
            <w:r w:rsidR="007C05EB">
              <w:rPr>
                <w:rFonts w:ascii="STHeiti Light" w:eastAsia="STHeiti Light" w:hAnsi="STHeiti Light" w:hint="eastAsia"/>
                <w:color w:val="000000" w:themeColor="text1"/>
                <w:sz w:val="16"/>
                <w:szCs w:val="16"/>
              </w:rPr>
              <w:t>加</w:t>
            </w:r>
            <w:r w:rsidR="00E46EA5">
              <w:rPr>
                <w:rFonts w:ascii="STHeiti Light" w:eastAsia="STHeiti Light" w:hAnsi="STHeiti Light" w:hint="eastAsia"/>
                <w:color w:val="000000" w:themeColor="text1"/>
                <w:sz w:val="16"/>
                <w:szCs w:val="16"/>
              </w:rPr>
              <w:t>文字</w:t>
            </w:r>
            <w:r w:rsidR="007C05EB">
              <w:rPr>
                <w:rFonts w:ascii="STHeiti Light" w:eastAsia="STHeiti Light" w:hAnsi="STHeiti Light" w:hint="eastAsia"/>
                <w:color w:val="000000" w:themeColor="text1"/>
                <w:sz w:val="16"/>
                <w:szCs w:val="16"/>
              </w:rPr>
              <w:t>说明，</w:t>
            </w:r>
            <w:r w:rsidR="00E46EA5">
              <w:rPr>
                <w:rFonts w:ascii="STHeiti Light" w:eastAsia="STHeiti Light" w:hAnsi="STHeiti Light" w:hint="eastAsia"/>
                <w:color w:val="000000" w:themeColor="text1"/>
                <w:sz w:val="16"/>
                <w:szCs w:val="16"/>
              </w:rPr>
              <w:t>数据可视化效果</w:t>
            </w:r>
            <w:r w:rsidR="00D54BC9">
              <w:rPr>
                <w:rFonts w:ascii="STHeiti Light" w:eastAsia="STHeiti Light" w:hAnsi="STHeiti Light" w:hint="eastAsia"/>
                <w:color w:val="000000" w:themeColor="text1"/>
                <w:sz w:val="16"/>
                <w:szCs w:val="16"/>
              </w:rPr>
              <w:t>过于</w:t>
            </w:r>
            <w:r w:rsidR="00E46EA5">
              <w:rPr>
                <w:rFonts w:ascii="STHeiti Light" w:eastAsia="STHeiti Light" w:hAnsi="STHeiti Light" w:hint="eastAsia"/>
                <w:color w:val="000000" w:themeColor="text1"/>
                <w:sz w:val="16"/>
                <w:szCs w:val="16"/>
              </w:rPr>
              <w:t>单一平淡</w:t>
            </w:r>
          </w:p>
        </w:tc>
        <w:tc>
          <w:tcPr>
            <w:tcW w:w="1545" w:type="dxa"/>
            <w:vAlign w:val="center"/>
          </w:tcPr>
          <w:p w14:paraId="09EF9C9F" w14:textId="44A23D65" w:rsidR="00BD0C94" w:rsidRPr="00916BA8" w:rsidRDefault="009748F8" w:rsidP="00BD0C94">
            <w:pPr>
              <w:pStyle w:val="3"/>
              <w:numPr>
                <w:ilvl w:val="0"/>
                <w:numId w:val="0"/>
              </w:numPr>
              <w:jc w:val="center"/>
              <w:outlineLvl w:val="2"/>
              <w:rPr>
                <w:rFonts w:ascii="STHeiti Light" w:eastAsia="STHeiti Light" w:hAnsi="STHeiti Light"/>
                <w:color w:val="000000" w:themeColor="text1"/>
                <w:sz w:val="16"/>
                <w:szCs w:val="16"/>
              </w:rPr>
            </w:pPr>
            <w:r>
              <w:rPr>
                <w:rFonts w:ascii="STHeiti Light" w:eastAsia="STHeiti Light" w:hAnsi="STHeiti Light" w:hint="eastAsia"/>
                <w:color w:val="000000" w:themeColor="text1"/>
                <w:sz w:val="16"/>
                <w:szCs w:val="16"/>
              </w:rPr>
              <w:t>数据可视化较单一</w:t>
            </w:r>
          </w:p>
        </w:tc>
      </w:tr>
    </w:tbl>
    <w:p w14:paraId="24C6C2A6" w14:textId="77777777" w:rsidR="008D0E28" w:rsidRPr="009037F2" w:rsidRDefault="008D0E28" w:rsidP="00EF6EDA">
      <w:pPr>
        <w:pStyle w:val="3"/>
        <w:numPr>
          <w:ilvl w:val="0"/>
          <w:numId w:val="0"/>
        </w:numPr>
        <w:rPr>
          <w:rFonts w:ascii="STHeiti Light" w:eastAsia="STHeiti Light" w:hAnsi="STHeiti Light"/>
        </w:rPr>
      </w:pPr>
    </w:p>
    <w:sectPr w:rsidR="008D0E28" w:rsidRPr="009037F2">
      <w:footerReference w:type="default" r:id="rId19"/>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CC2C8" w14:textId="77777777" w:rsidR="00880DAD" w:rsidRDefault="00880DAD">
      <w:r>
        <w:separator/>
      </w:r>
    </w:p>
    <w:p w14:paraId="5AD95F3A" w14:textId="77777777" w:rsidR="00880DAD" w:rsidRDefault="00880DAD"/>
  </w:endnote>
  <w:endnote w:type="continuationSeparator" w:id="0">
    <w:p w14:paraId="566FC841" w14:textId="77777777" w:rsidR="00880DAD" w:rsidRDefault="00880DAD">
      <w:r>
        <w:continuationSeparator/>
      </w:r>
    </w:p>
    <w:p w14:paraId="196244C6" w14:textId="77777777" w:rsidR="00880DAD" w:rsidRDefault="00880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THeiti Light">
    <w:panose1 w:val="02010600040101010101"/>
    <w:charset w:val="86"/>
    <w:family w:val="auto"/>
    <w:pitch w:val="variable"/>
    <w:sig w:usb0="00000287" w:usb1="080F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0F779" w14:textId="77777777" w:rsidR="00EF270A" w:rsidRDefault="00D23477">
    <w:pPr>
      <w:pStyle w:val="a5"/>
    </w:pPr>
    <w:r>
      <w:fldChar w:fldCharType="begin"/>
    </w:r>
    <w:r>
      <w:instrText xml:space="preserve"> PAGE   \* MERGEFORMAT </w:instrText>
    </w:r>
    <w:r>
      <w:fldChar w:fldCharType="separate"/>
    </w:r>
    <w:r w:rsidR="00A2588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455D0" w14:textId="77777777" w:rsidR="00880DAD" w:rsidRDefault="00880DAD">
      <w:r>
        <w:separator/>
      </w:r>
    </w:p>
    <w:p w14:paraId="2BACF949" w14:textId="77777777" w:rsidR="00880DAD" w:rsidRDefault="00880DAD"/>
  </w:footnote>
  <w:footnote w:type="continuationSeparator" w:id="0">
    <w:p w14:paraId="3DD8BB31" w14:textId="77777777" w:rsidR="00880DAD" w:rsidRDefault="00880DAD">
      <w:r>
        <w:continuationSeparator/>
      </w:r>
    </w:p>
    <w:p w14:paraId="3E9226B6" w14:textId="77777777" w:rsidR="00880DAD" w:rsidRDefault="00880DA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FE669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FB0E3A"/>
    <w:multiLevelType w:val="multilevel"/>
    <w:tmpl w:val="3A50872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44"/>
    <w:rsid w:val="0000192C"/>
    <w:rsid w:val="00002F27"/>
    <w:rsid w:val="00003CC0"/>
    <w:rsid w:val="00004944"/>
    <w:rsid w:val="00004A46"/>
    <w:rsid w:val="00005040"/>
    <w:rsid w:val="00006BB5"/>
    <w:rsid w:val="000149DF"/>
    <w:rsid w:val="000212D9"/>
    <w:rsid w:val="00021BE0"/>
    <w:rsid w:val="00027D1C"/>
    <w:rsid w:val="00031D2D"/>
    <w:rsid w:val="00035063"/>
    <w:rsid w:val="000509E4"/>
    <w:rsid w:val="00054DD9"/>
    <w:rsid w:val="0006031F"/>
    <w:rsid w:val="000606C7"/>
    <w:rsid w:val="00060B56"/>
    <w:rsid w:val="00073BF1"/>
    <w:rsid w:val="00075AF0"/>
    <w:rsid w:val="000767E8"/>
    <w:rsid w:val="00076834"/>
    <w:rsid w:val="00084A87"/>
    <w:rsid w:val="00090516"/>
    <w:rsid w:val="00094CC6"/>
    <w:rsid w:val="00097FD7"/>
    <w:rsid w:val="000A096E"/>
    <w:rsid w:val="000C1BC5"/>
    <w:rsid w:val="000D2301"/>
    <w:rsid w:val="000D4E18"/>
    <w:rsid w:val="000D5145"/>
    <w:rsid w:val="000E1DB8"/>
    <w:rsid w:val="000E5294"/>
    <w:rsid w:val="000F2C8A"/>
    <w:rsid w:val="00101C96"/>
    <w:rsid w:val="00111666"/>
    <w:rsid w:val="0012033F"/>
    <w:rsid w:val="00137E4E"/>
    <w:rsid w:val="00145D98"/>
    <w:rsid w:val="001464B5"/>
    <w:rsid w:val="00146C1A"/>
    <w:rsid w:val="00150992"/>
    <w:rsid w:val="0015593A"/>
    <w:rsid w:val="001604EC"/>
    <w:rsid w:val="001833D5"/>
    <w:rsid w:val="00184071"/>
    <w:rsid w:val="00193279"/>
    <w:rsid w:val="001A271B"/>
    <w:rsid w:val="001A5B74"/>
    <w:rsid w:val="001C097A"/>
    <w:rsid w:val="001C2D08"/>
    <w:rsid w:val="001E3013"/>
    <w:rsid w:val="001E471B"/>
    <w:rsid w:val="001E4F52"/>
    <w:rsid w:val="001F1888"/>
    <w:rsid w:val="001F1CCE"/>
    <w:rsid w:val="001F6C0F"/>
    <w:rsid w:val="00201E4A"/>
    <w:rsid w:val="002022E2"/>
    <w:rsid w:val="00202FA1"/>
    <w:rsid w:val="002164B7"/>
    <w:rsid w:val="002169F0"/>
    <w:rsid w:val="00216ED6"/>
    <w:rsid w:val="002222F8"/>
    <w:rsid w:val="00231903"/>
    <w:rsid w:val="0024040E"/>
    <w:rsid w:val="00255C62"/>
    <w:rsid w:val="00262463"/>
    <w:rsid w:val="00263798"/>
    <w:rsid w:val="0026686D"/>
    <w:rsid w:val="0026704E"/>
    <w:rsid w:val="00274E43"/>
    <w:rsid w:val="0028230D"/>
    <w:rsid w:val="00284CC0"/>
    <w:rsid w:val="002947E1"/>
    <w:rsid w:val="002A19B0"/>
    <w:rsid w:val="002A5D95"/>
    <w:rsid w:val="002A6102"/>
    <w:rsid w:val="002A6A27"/>
    <w:rsid w:val="002B4837"/>
    <w:rsid w:val="002B6611"/>
    <w:rsid w:val="002C486E"/>
    <w:rsid w:val="002C71C2"/>
    <w:rsid w:val="002D03F8"/>
    <w:rsid w:val="002D3780"/>
    <w:rsid w:val="002E5143"/>
    <w:rsid w:val="002F5E48"/>
    <w:rsid w:val="00324567"/>
    <w:rsid w:val="003325FB"/>
    <w:rsid w:val="00333446"/>
    <w:rsid w:val="00342803"/>
    <w:rsid w:val="00364FC7"/>
    <w:rsid w:val="00376F2D"/>
    <w:rsid w:val="00384976"/>
    <w:rsid w:val="003870D0"/>
    <w:rsid w:val="003A13E3"/>
    <w:rsid w:val="003A7CAE"/>
    <w:rsid w:val="003B4A7E"/>
    <w:rsid w:val="003B6EE0"/>
    <w:rsid w:val="003C7866"/>
    <w:rsid w:val="003F095D"/>
    <w:rsid w:val="003F63B5"/>
    <w:rsid w:val="003F6529"/>
    <w:rsid w:val="003F6800"/>
    <w:rsid w:val="004028DF"/>
    <w:rsid w:val="004030A3"/>
    <w:rsid w:val="00405086"/>
    <w:rsid w:val="004119B8"/>
    <w:rsid w:val="004262E9"/>
    <w:rsid w:val="0043077A"/>
    <w:rsid w:val="0045138D"/>
    <w:rsid w:val="00451B88"/>
    <w:rsid w:val="004606B2"/>
    <w:rsid w:val="00470000"/>
    <w:rsid w:val="00474A33"/>
    <w:rsid w:val="004753DD"/>
    <w:rsid w:val="00480823"/>
    <w:rsid w:val="00485206"/>
    <w:rsid w:val="004B3F8D"/>
    <w:rsid w:val="004C15AD"/>
    <w:rsid w:val="004C273E"/>
    <w:rsid w:val="004D35D1"/>
    <w:rsid w:val="004F17EF"/>
    <w:rsid w:val="004F20FC"/>
    <w:rsid w:val="004F2B6B"/>
    <w:rsid w:val="004F5098"/>
    <w:rsid w:val="005006F7"/>
    <w:rsid w:val="00515C55"/>
    <w:rsid w:val="0052341E"/>
    <w:rsid w:val="00524213"/>
    <w:rsid w:val="005346D6"/>
    <w:rsid w:val="00534B25"/>
    <w:rsid w:val="00536655"/>
    <w:rsid w:val="00560563"/>
    <w:rsid w:val="00576AB2"/>
    <w:rsid w:val="005956BD"/>
    <w:rsid w:val="005A00CA"/>
    <w:rsid w:val="005B4224"/>
    <w:rsid w:val="005C6086"/>
    <w:rsid w:val="005D098A"/>
    <w:rsid w:val="005D3F45"/>
    <w:rsid w:val="005F226D"/>
    <w:rsid w:val="005F2773"/>
    <w:rsid w:val="005F5D91"/>
    <w:rsid w:val="005F69BF"/>
    <w:rsid w:val="006049B7"/>
    <w:rsid w:val="00607A6E"/>
    <w:rsid w:val="00612B01"/>
    <w:rsid w:val="00617487"/>
    <w:rsid w:val="00634C47"/>
    <w:rsid w:val="00637C08"/>
    <w:rsid w:val="006542D8"/>
    <w:rsid w:val="00665D7F"/>
    <w:rsid w:val="0066611F"/>
    <w:rsid w:val="00666A20"/>
    <w:rsid w:val="00671FB2"/>
    <w:rsid w:val="006813F0"/>
    <w:rsid w:val="00692856"/>
    <w:rsid w:val="00695348"/>
    <w:rsid w:val="006957C8"/>
    <w:rsid w:val="00696ED6"/>
    <w:rsid w:val="006A3715"/>
    <w:rsid w:val="006A4D72"/>
    <w:rsid w:val="006C4FA8"/>
    <w:rsid w:val="006C69B3"/>
    <w:rsid w:val="006D25B8"/>
    <w:rsid w:val="006D2C2B"/>
    <w:rsid w:val="006E65F5"/>
    <w:rsid w:val="006E7377"/>
    <w:rsid w:val="006F6749"/>
    <w:rsid w:val="00705F76"/>
    <w:rsid w:val="0070630D"/>
    <w:rsid w:val="007172AF"/>
    <w:rsid w:val="00725D1D"/>
    <w:rsid w:val="00732E46"/>
    <w:rsid w:val="00740197"/>
    <w:rsid w:val="00740C0C"/>
    <w:rsid w:val="00744109"/>
    <w:rsid w:val="007463E9"/>
    <w:rsid w:val="00747387"/>
    <w:rsid w:val="0075681C"/>
    <w:rsid w:val="007577B5"/>
    <w:rsid w:val="007606C4"/>
    <w:rsid w:val="00762A34"/>
    <w:rsid w:val="007761EE"/>
    <w:rsid w:val="00782697"/>
    <w:rsid w:val="007827F7"/>
    <w:rsid w:val="007A3F47"/>
    <w:rsid w:val="007B411D"/>
    <w:rsid w:val="007B4BD3"/>
    <w:rsid w:val="007C052D"/>
    <w:rsid w:val="007C05EB"/>
    <w:rsid w:val="007D06A0"/>
    <w:rsid w:val="007E5B83"/>
    <w:rsid w:val="007E714C"/>
    <w:rsid w:val="007F07E1"/>
    <w:rsid w:val="007F27B6"/>
    <w:rsid w:val="007F7994"/>
    <w:rsid w:val="008115FC"/>
    <w:rsid w:val="00821F6B"/>
    <w:rsid w:val="0083211E"/>
    <w:rsid w:val="00832549"/>
    <w:rsid w:val="008369F1"/>
    <w:rsid w:val="008431A9"/>
    <w:rsid w:val="00844E5A"/>
    <w:rsid w:val="00846903"/>
    <w:rsid w:val="00851283"/>
    <w:rsid w:val="0085781E"/>
    <w:rsid w:val="00860596"/>
    <w:rsid w:val="00870DB5"/>
    <w:rsid w:val="00873BE2"/>
    <w:rsid w:val="00874093"/>
    <w:rsid w:val="00877E27"/>
    <w:rsid w:val="00880DAD"/>
    <w:rsid w:val="00881501"/>
    <w:rsid w:val="008A2DE7"/>
    <w:rsid w:val="008B1211"/>
    <w:rsid w:val="008B33EB"/>
    <w:rsid w:val="008B3D7F"/>
    <w:rsid w:val="008C0373"/>
    <w:rsid w:val="008C21D9"/>
    <w:rsid w:val="008C2729"/>
    <w:rsid w:val="008D0E28"/>
    <w:rsid w:val="008E338C"/>
    <w:rsid w:val="008E5A7B"/>
    <w:rsid w:val="008F39E2"/>
    <w:rsid w:val="009012E2"/>
    <w:rsid w:val="0090183E"/>
    <w:rsid w:val="009018BF"/>
    <w:rsid w:val="009037F2"/>
    <w:rsid w:val="00904AB1"/>
    <w:rsid w:val="00905DFD"/>
    <w:rsid w:val="009069E4"/>
    <w:rsid w:val="00910277"/>
    <w:rsid w:val="00916BA8"/>
    <w:rsid w:val="009335F6"/>
    <w:rsid w:val="00937B1B"/>
    <w:rsid w:val="00940C7E"/>
    <w:rsid w:val="0094529D"/>
    <w:rsid w:val="00950EAF"/>
    <w:rsid w:val="0095776F"/>
    <w:rsid w:val="0096202E"/>
    <w:rsid w:val="009635AB"/>
    <w:rsid w:val="009643C5"/>
    <w:rsid w:val="00964490"/>
    <w:rsid w:val="00965C7E"/>
    <w:rsid w:val="009748F8"/>
    <w:rsid w:val="0097725B"/>
    <w:rsid w:val="00980F81"/>
    <w:rsid w:val="00982D4B"/>
    <w:rsid w:val="009866AA"/>
    <w:rsid w:val="00986987"/>
    <w:rsid w:val="00991D84"/>
    <w:rsid w:val="009950E6"/>
    <w:rsid w:val="00996F51"/>
    <w:rsid w:val="009A043F"/>
    <w:rsid w:val="009A359D"/>
    <w:rsid w:val="009A5AD0"/>
    <w:rsid w:val="009B4620"/>
    <w:rsid w:val="009C284B"/>
    <w:rsid w:val="009C6CCC"/>
    <w:rsid w:val="009D1F63"/>
    <w:rsid w:val="009E1605"/>
    <w:rsid w:val="009E203C"/>
    <w:rsid w:val="009F0343"/>
    <w:rsid w:val="009F2C75"/>
    <w:rsid w:val="009F451F"/>
    <w:rsid w:val="00A06318"/>
    <w:rsid w:val="00A11C5B"/>
    <w:rsid w:val="00A11FAC"/>
    <w:rsid w:val="00A1543E"/>
    <w:rsid w:val="00A21DEC"/>
    <w:rsid w:val="00A222CB"/>
    <w:rsid w:val="00A22413"/>
    <w:rsid w:val="00A24546"/>
    <w:rsid w:val="00A251A8"/>
    <w:rsid w:val="00A2588B"/>
    <w:rsid w:val="00A339EC"/>
    <w:rsid w:val="00A37854"/>
    <w:rsid w:val="00A424DF"/>
    <w:rsid w:val="00A54DA1"/>
    <w:rsid w:val="00A564E3"/>
    <w:rsid w:val="00A625C5"/>
    <w:rsid w:val="00A76946"/>
    <w:rsid w:val="00AB0C7C"/>
    <w:rsid w:val="00AB1E91"/>
    <w:rsid w:val="00AB5CC1"/>
    <w:rsid w:val="00AB6631"/>
    <w:rsid w:val="00AB7620"/>
    <w:rsid w:val="00AC1D9B"/>
    <w:rsid w:val="00AC572F"/>
    <w:rsid w:val="00AE441D"/>
    <w:rsid w:val="00AF19F9"/>
    <w:rsid w:val="00B07225"/>
    <w:rsid w:val="00B13378"/>
    <w:rsid w:val="00B2788B"/>
    <w:rsid w:val="00B37E10"/>
    <w:rsid w:val="00B417C6"/>
    <w:rsid w:val="00B41C46"/>
    <w:rsid w:val="00B456D0"/>
    <w:rsid w:val="00B50634"/>
    <w:rsid w:val="00B5530B"/>
    <w:rsid w:val="00B56D43"/>
    <w:rsid w:val="00B60FB7"/>
    <w:rsid w:val="00B6232E"/>
    <w:rsid w:val="00B653EF"/>
    <w:rsid w:val="00B76DA7"/>
    <w:rsid w:val="00B778FD"/>
    <w:rsid w:val="00B8021A"/>
    <w:rsid w:val="00B86E4E"/>
    <w:rsid w:val="00BA2029"/>
    <w:rsid w:val="00BB2E0D"/>
    <w:rsid w:val="00BC7A31"/>
    <w:rsid w:val="00BD0C94"/>
    <w:rsid w:val="00BD0CEB"/>
    <w:rsid w:val="00BD1B30"/>
    <w:rsid w:val="00BE3B4E"/>
    <w:rsid w:val="00BF0CCB"/>
    <w:rsid w:val="00BF1874"/>
    <w:rsid w:val="00BF4E56"/>
    <w:rsid w:val="00BF677B"/>
    <w:rsid w:val="00BF70AE"/>
    <w:rsid w:val="00BF7FC4"/>
    <w:rsid w:val="00C149DF"/>
    <w:rsid w:val="00C15E2B"/>
    <w:rsid w:val="00C242C8"/>
    <w:rsid w:val="00C328C6"/>
    <w:rsid w:val="00C43629"/>
    <w:rsid w:val="00C45A91"/>
    <w:rsid w:val="00C529A1"/>
    <w:rsid w:val="00C572E2"/>
    <w:rsid w:val="00C62E2F"/>
    <w:rsid w:val="00C657D2"/>
    <w:rsid w:val="00C77F29"/>
    <w:rsid w:val="00C872E8"/>
    <w:rsid w:val="00C9141A"/>
    <w:rsid w:val="00CA3C23"/>
    <w:rsid w:val="00CA6044"/>
    <w:rsid w:val="00CB19E5"/>
    <w:rsid w:val="00CB5CFF"/>
    <w:rsid w:val="00CC199B"/>
    <w:rsid w:val="00CC222F"/>
    <w:rsid w:val="00CC48C0"/>
    <w:rsid w:val="00CC6D90"/>
    <w:rsid w:val="00CC75D2"/>
    <w:rsid w:val="00CD0767"/>
    <w:rsid w:val="00CD1C78"/>
    <w:rsid w:val="00CD3493"/>
    <w:rsid w:val="00CE5071"/>
    <w:rsid w:val="00CF443F"/>
    <w:rsid w:val="00CF606A"/>
    <w:rsid w:val="00D01D43"/>
    <w:rsid w:val="00D17B01"/>
    <w:rsid w:val="00D23477"/>
    <w:rsid w:val="00D23484"/>
    <w:rsid w:val="00D25F1D"/>
    <w:rsid w:val="00D34DB8"/>
    <w:rsid w:val="00D407E3"/>
    <w:rsid w:val="00D46714"/>
    <w:rsid w:val="00D514B8"/>
    <w:rsid w:val="00D53C44"/>
    <w:rsid w:val="00D54BC9"/>
    <w:rsid w:val="00D56E06"/>
    <w:rsid w:val="00D612AB"/>
    <w:rsid w:val="00D61BC8"/>
    <w:rsid w:val="00D637B1"/>
    <w:rsid w:val="00D63B93"/>
    <w:rsid w:val="00D70908"/>
    <w:rsid w:val="00D71141"/>
    <w:rsid w:val="00D75CB1"/>
    <w:rsid w:val="00D84F96"/>
    <w:rsid w:val="00D8570B"/>
    <w:rsid w:val="00D86560"/>
    <w:rsid w:val="00DA0A04"/>
    <w:rsid w:val="00DA1040"/>
    <w:rsid w:val="00DA2790"/>
    <w:rsid w:val="00DA351A"/>
    <w:rsid w:val="00DA7BBD"/>
    <w:rsid w:val="00DB07E1"/>
    <w:rsid w:val="00DB75AF"/>
    <w:rsid w:val="00DC094F"/>
    <w:rsid w:val="00DC6251"/>
    <w:rsid w:val="00DC6C7C"/>
    <w:rsid w:val="00DD1D2E"/>
    <w:rsid w:val="00DD5FF2"/>
    <w:rsid w:val="00DD6C5D"/>
    <w:rsid w:val="00DE2BA1"/>
    <w:rsid w:val="00DE4166"/>
    <w:rsid w:val="00DE4C30"/>
    <w:rsid w:val="00DE6B48"/>
    <w:rsid w:val="00DF3FC0"/>
    <w:rsid w:val="00DF7FFA"/>
    <w:rsid w:val="00E005DD"/>
    <w:rsid w:val="00E046B3"/>
    <w:rsid w:val="00E05A5C"/>
    <w:rsid w:val="00E1139E"/>
    <w:rsid w:val="00E16D3F"/>
    <w:rsid w:val="00E20558"/>
    <w:rsid w:val="00E24272"/>
    <w:rsid w:val="00E277C5"/>
    <w:rsid w:val="00E2786E"/>
    <w:rsid w:val="00E372DA"/>
    <w:rsid w:val="00E420FB"/>
    <w:rsid w:val="00E45B95"/>
    <w:rsid w:val="00E46EA5"/>
    <w:rsid w:val="00E55734"/>
    <w:rsid w:val="00E57C58"/>
    <w:rsid w:val="00E60B77"/>
    <w:rsid w:val="00E657C1"/>
    <w:rsid w:val="00E72FAB"/>
    <w:rsid w:val="00E85E06"/>
    <w:rsid w:val="00E91615"/>
    <w:rsid w:val="00E92ACD"/>
    <w:rsid w:val="00E939F9"/>
    <w:rsid w:val="00E93C92"/>
    <w:rsid w:val="00EB04E2"/>
    <w:rsid w:val="00EB135A"/>
    <w:rsid w:val="00EC0E1B"/>
    <w:rsid w:val="00ED3614"/>
    <w:rsid w:val="00ED6C51"/>
    <w:rsid w:val="00EE0971"/>
    <w:rsid w:val="00EE2BFF"/>
    <w:rsid w:val="00EF270A"/>
    <w:rsid w:val="00EF6EDA"/>
    <w:rsid w:val="00F0477B"/>
    <w:rsid w:val="00F06BCE"/>
    <w:rsid w:val="00F133E9"/>
    <w:rsid w:val="00F23133"/>
    <w:rsid w:val="00F40FA7"/>
    <w:rsid w:val="00F439A3"/>
    <w:rsid w:val="00F43BF5"/>
    <w:rsid w:val="00F44C5A"/>
    <w:rsid w:val="00F468BA"/>
    <w:rsid w:val="00FA0482"/>
    <w:rsid w:val="00FA3BA6"/>
    <w:rsid w:val="00FC21F2"/>
    <w:rsid w:val="00FC240D"/>
    <w:rsid w:val="00FC4C42"/>
    <w:rsid w:val="00FD10A7"/>
    <w:rsid w:val="00FD2907"/>
    <w:rsid w:val="00FD64E9"/>
    <w:rsid w:val="00FF5A1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70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C71C2"/>
    <w:pPr>
      <w:spacing w:after="0" w:line="240" w:lineRule="auto"/>
      <w:ind w:left="0"/>
    </w:pPr>
    <w:rPr>
      <w:rFonts w:ascii="Times New Roman" w:hAnsi="Times New Roman" w:cs="Times New Roman"/>
      <w:color w:val="auto"/>
      <w:sz w:val="24"/>
      <w:szCs w:val="24"/>
      <w:lang w:eastAsia="zh-CN"/>
    </w:rPr>
  </w:style>
  <w:style w:type="paragraph" w:styleId="1">
    <w:name w:val="heading 1"/>
    <w:basedOn w:val="a"/>
    <w:link w:val="10"/>
    <w:uiPriority w:val="9"/>
    <w:qFormat/>
    <w:pPr>
      <w:numPr>
        <w:numId w:val="1"/>
      </w:numPr>
      <w:spacing w:before="600" w:after="60" w:line="288" w:lineRule="auto"/>
      <w:outlineLvl w:val="0"/>
    </w:pPr>
    <w:rPr>
      <w:rFonts w:asciiTheme="majorHAnsi" w:hAnsiTheme="majorHAnsi" w:cstheme="minorBidi"/>
      <w:caps/>
      <w:color w:val="2E2E2E" w:themeColor="accent2"/>
      <w:spacing w:val="14"/>
      <w:sz w:val="26"/>
      <w:szCs w:val="26"/>
      <w:lang w:val="en-GB"/>
    </w:rPr>
  </w:style>
  <w:style w:type="paragraph" w:styleId="2">
    <w:name w:val="heading 2"/>
    <w:basedOn w:val="a"/>
    <w:link w:val="20"/>
    <w:uiPriority w:val="9"/>
    <w:unhideWhenUsed/>
    <w:qFormat/>
    <w:rsid w:val="00ED6C51"/>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u w:val="single"/>
      <w:lang w:val="en-GB"/>
    </w:rPr>
  </w:style>
  <w:style w:type="paragraph" w:styleId="3">
    <w:name w:val="heading 3"/>
    <w:basedOn w:val="a"/>
    <w:link w:val="30"/>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GB"/>
    </w:rPr>
  </w:style>
  <w:style w:type="paragraph" w:styleId="4">
    <w:name w:val="heading 4"/>
    <w:basedOn w:val="a"/>
    <w:link w:val="40"/>
    <w:uiPriority w:val="9"/>
    <w:unhideWhenUsed/>
    <w:qFormat/>
    <w:rsid w:val="001F1888"/>
    <w:pPr>
      <w:numPr>
        <w:ilvl w:val="3"/>
        <w:numId w:val="1"/>
      </w:numPr>
      <w:spacing w:before="40" w:line="288" w:lineRule="auto"/>
      <w:outlineLvl w:val="3"/>
    </w:pPr>
    <w:rPr>
      <w:rFonts w:asciiTheme="majorHAnsi" w:eastAsiaTheme="majorEastAsia" w:hAnsiTheme="majorHAnsi" w:cstheme="majorBidi"/>
      <w:iCs/>
      <w:color w:val="707070" w:themeColor="accent1"/>
      <w:spacing w:val="6"/>
      <w:sz w:val="22"/>
      <w:szCs w:val="22"/>
      <w:lang w:val="en-GB"/>
    </w:rPr>
  </w:style>
  <w:style w:type="paragraph" w:styleId="5">
    <w:name w:val="heading 5"/>
    <w:basedOn w:val="a"/>
    <w:link w:val="50"/>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GB"/>
    </w:rPr>
  </w:style>
  <w:style w:type="paragraph" w:styleId="6">
    <w:name w:val="heading 6"/>
    <w:basedOn w:val="a"/>
    <w:link w:val="60"/>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GB"/>
    </w:rPr>
  </w:style>
  <w:style w:type="paragraph" w:styleId="7">
    <w:name w:val="heading 7"/>
    <w:basedOn w:val="a"/>
    <w:link w:val="70"/>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GB"/>
    </w:rPr>
  </w:style>
  <w:style w:type="paragraph" w:styleId="8">
    <w:name w:val="heading 8"/>
    <w:basedOn w:val="a"/>
    <w:link w:val="80"/>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GB"/>
    </w:rPr>
  </w:style>
  <w:style w:type="paragraph" w:styleId="9">
    <w:name w:val="heading 9"/>
    <w:basedOn w:val="a"/>
    <w:link w:val="90"/>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sid w:val="00ED6C51"/>
    <w:rPr>
      <w:rFonts w:asciiTheme="majorHAnsi" w:eastAsiaTheme="majorEastAsia" w:hAnsiTheme="majorHAnsi" w:cstheme="majorBidi"/>
      <w:color w:val="2E2E2E" w:themeColor="accent2"/>
      <w:szCs w:val="26"/>
      <w:u w:val="single"/>
      <w:lang w:val="en-GB" w:eastAsia="zh-CN"/>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rsid w:val="001F1888"/>
    <w:rPr>
      <w:rFonts w:asciiTheme="majorHAnsi" w:eastAsiaTheme="majorEastAsia" w:hAnsiTheme="majorHAnsi" w:cstheme="majorBidi"/>
      <w:iCs/>
      <w:spacing w:val="6"/>
      <w:lang w:val="en-GB" w:eastAsia="zh-CN"/>
    </w:rPr>
  </w:style>
  <w:style w:type="character" w:customStyle="1" w:styleId="50">
    <w:name w:val="标题 5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ind w:left="360"/>
    </w:pPr>
    <w:rPr>
      <w:rFonts w:asciiTheme="minorHAnsi" w:hAnsiTheme="minorHAnsi" w:cstheme="minorBidi"/>
      <w:color w:val="707070" w:themeColor="accent1"/>
      <w:sz w:val="22"/>
      <w:szCs w:val="22"/>
      <w:lang w:val="en-GB"/>
    </w:rPr>
  </w:style>
  <w:style w:type="character" w:customStyle="1" w:styleId="a4">
    <w:name w:val="页眉字符"/>
    <w:basedOn w:val="a0"/>
    <w:link w:val="a3"/>
    <w:uiPriority w:val="99"/>
  </w:style>
  <w:style w:type="paragraph" w:styleId="a5">
    <w:name w:val="footer"/>
    <w:basedOn w:val="a"/>
    <w:link w:val="a6"/>
    <w:uiPriority w:val="99"/>
    <w:unhideWhenUsed/>
    <w:qFormat/>
    <w:pPr>
      <w:ind w:left="360"/>
    </w:pPr>
    <w:rPr>
      <w:rFonts w:asciiTheme="minorHAnsi" w:hAnsiTheme="minorHAnsi" w:cstheme="minorBidi"/>
      <w:color w:val="707070" w:themeColor="accent1"/>
      <w:sz w:val="22"/>
      <w:szCs w:val="22"/>
      <w:lang w:val="en-GB"/>
    </w:rPr>
  </w:style>
  <w:style w:type="character" w:customStyle="1" w:styleId="a6">
    <w:name w:val="页脚字符"/>
    <w:basedOn w:val="a0"/>
    <w:link w:val="a5"/>
    <w:uiPriority w:val="99"/>
  </w:style>
  <w:style w:type="paragraph" w:styleId="a7">
    <w:name w:val="caption"/>
    <w:basedOn w:val="a"/>
    <w:next w:val="a"/>
    <w:uiPriority w:val="35"/>
    <w:semiHidden/>
    <w:unhideWhenUsed/>
    <w:qFormat/>
    <w:pPr>
      <w:spacing w:after="200"/>
      <w:ind w:left="360"/>
    </w:pPr>
    <w:rPr>
      <w:rFonts w:asciiTheme="minorHAnsi" w:hAnsiTheme="minorHAnsi" w:cstheme="minorBidi"/>
      <w:i/>
      <w:iCs/>
      <w:color w:val="707070" w:themeColor="accent1"/>
      <w:sz w:val="20"/>
      <w:szCs w:val="18"/>
      <w:lang w:val="en-GB"/>
    </w:rPr>
  </w:style>
  <w:style w:type="paragraph" w:styleId="a8">
    <w:name w:val="Title"/>
    <w:basedOn w:val="a"/>
    <w:link w:val="a9"/>
    <w:uiPriority w:val="2"/>
    <w:unhideWhenUsed/>
    <w:qFormat/>
    <w:rsid w:val="00D34DB8"/>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48"/>
      <w:szCs w:val="56"/>
      <w:lang w:val="en-GB"/>
    </w:rPr>
  </w:style>
  <w:style w:type="character" w:customStyle="1" w:styleId="a9">
    <w:name w:val="标题字符"/>
    <w:basedOn w:val="a0"/>
    <w:link w:val="a8"/>
    <w:uiPriority w:val="2"/>
    <w:rsid w:val="00D34DB8"/>
    <w:rPr>
      <w:rFonts w:asciiTheme="majorHAnsi" w:eastAsiaTheme="majorEastAsia" w:hAnsiTheme="majorHAnsi" w:cstheme="majorBidi"/>
      <w:caps/>
      <w:color w:val="2E2E2E" w:themeColor="accent2"/>
      <w:spacing w:val="6"/>
      <w:sz w:val="48"/>
      <w:szCs w:val="56"/>
      <w:lang w:val="en-GB" w:eastAsia="zh-CN"/>
    </w:rPr>
  </w:style>
  <w:style w:type="paragraph" w:styleId="aa">
    <w:name w:val="Subtitle"/>
    <w:basedOn w:val="a"/>
    <w:next w:val="a"/>
    <w:link w:val="ab"/>
    <w:uiPriority w:val="11"/>
    <w:semiHidden/>
    <w:unhideWhenUsed/>
    <w:qFormat/>
    <w:pPr>
      <w:numPr>
        <w:ilvl w:val="1"/>
      </w:numPr>
      <w:spacing w:after="160" w:line="288" w:lineRule="auto"/>
      <w:ind w:left="360"/>
      <w:contextualSpacing/>
    </w:pPr>
    <w:rPr>
      <w:rFonts w:asciiTheme="minorHAnsi" w:hAnsiTheme="minorHAnsi" w:cstheme="minorBidi"/>
      <w:i/>
      <w:color w:val="707070" w:themeColor="accent1"/>
      <w:spacing w:val="15"/>
      <w:sz w:val="32"/>
      <w:szCs w:val="22"/>
      <w:lang w:val="en-GB"/>
    </w:rPr>
  </w:style>
  <w:style w:type="paragraph" w:styleId="ac">
    <w:name w:val="Date"/>
    <w:basedOn w:val="a"/>
    <w:next w:val="a8"/>
    <w:link w:val="ad"/>
    <w:uiPriority w:val="2"/>
    <w:qFormat/>
    <w:pPr>
      <w:spacing w:after="360" w:line="288" w:lineRule="auto"/>
    </w:pPr>
    <w:rPr>
      <w:rFonts w:asciiTheme="minorHAnsi" w:hAnsiTheme="minorHAnsi" w:cstheme="minorBidi"/>
      <w:color w:val="707070" w:themeColor="accent1"/>
      <w:sz w:val="28"/>
      <w:szCs w:val="22"/>
      <w:lang w:val="en-GB"/>
    </w:rPr>
  </w:style>
  <w:style w:type="character" w:customStyle="1" w:styleId="ad">
    <w:name w:val="日期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after="120" w:line="288" w:lineRule="auto"/>
      <w:ind w:left="360"/>
    </w:pPr>
    <w:rPr>
      <w:rFonts w:asciiTheme="minorHAnsi" w:hAnsiTheme="minorHAnsi" w:cstheme="minorBidi"/>
      <w:b/>
      <w:i/>
      <w:iCs/>
      <w:color w:val="2E2E2E" w:themeColor="accent2"/>
      <w:sz w:val="22"/>
      <w:szCs w:val="22"/>
      <w:lang w:val="en-GB"/>
    </w:rPr>
  </w:style>
  <w:style w:type="character" w:customStyle="1" w:styleId="af0">
    <w:name w:val="明显引用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after="120" w:line="288" w:lineRule="auto"/>
      <w:ind w:left="360"/>
    </w:pPr>
    <w:rPr>
      <w:rFonts w:asciiTheme="minorHAnsi" w:hAnsiTheme="minorHAnsi" w:cstheme="minorBidi"/>
      <w:i/>
      <w:iCs/>
      <w:color w:val="707070" w:themeColor="accent1"/>
      <w:sz w:val="22"/>
      <w:szCs w:val="22"/>
      <w:lang w:val="en-GB"/>
    </w:rPr>
  </w:style>
  <w:style w:type="character" w:customStyle="1" w:styleId="af3">
    <w:name w:val="引用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af7">
    <w:name w:val="TOC Heading"/>
    <w:basedOn w:val="1"/>
    <w:next w:val="a"/>
    <w:uiPriority w:val="39"/>
    <w:semiHidden/>
    <w:unhideWhenUsed/>
    <w:qFormat/>
    <w:pPr>
      <w:numPr>
        <w:numId w:val="0"/>
      </w:numPr>
      <w:outlineLvl w:val="9"/>
    </w:pPr>
  </w:style>
  <w:style w:type="character" w:customStyle="1" w:styleId="ab">
    <w:name w:val="副标题字符"/>
    <w:basedOn w:val="a0"/>
    <w:link w:val="aa"/>
    <w:uiPriority w:val="11"/>
    <w:semiHidden/>
    <w:rPr>
      <w:rFonts w:eastAsiaTheme="minorEastAsia"/>
      <w:i/>
      <w:spacing w:val="15"/>
      <w:sz w:val="32"/>
    </w:rPr>
  </w:style>
  <w:style w:type="character" w:styleId="af8">
    <w:name w:val="Placeholder Text"/>
    <w:basedOn w:val="a0"/>
    <w:uiPriority w:val="99"/>
    <w:semiHidden/>
    <w:rPr>
      <w:color w:val="808080"/>
    </w:rPr>
  </w:style>
  <w:style w:type="character" w:styleId="af9">
    <w:name w:val="Hyperlink"/>
    <w:basedOn w:val="a0"/>
    <w:uiPriority w:val="99"/>
    <w:unhideWhenUsed/>
    <w:rsid w:val="00E60B77"/>
    <w:rPr>
      <w:color w:val="0000FF"/>
      <w:u w:val="single"/>
    </w:rPr>
  </w:style>
  <w:style w:type="character" w:styleId="afa">
    <w:name w:val="FollowedHyperlink"/>
    <w:basedOn w:val="a0"/>
    <w:uiPriority w:val="99"/>
    <w:semiHidden/>
    <w:unhideWhenUsed/>
    <w:rsid w:val="00E60B77"/>
    <w:rPr>
      <w:color w:val="2B8073" w:themeColor="followedHyperlink"/>
      <w:u w:val="single"/>
    </w:rPr>
  </w:style>
  <w:style w:type="table" w:styleId="afb">
    <w:name w:val="Table Grid"/>
    <w:basedOn w:val="a1"/>
    <w:uiPriority w:val="39"/>
    <w:rsid w:val="00744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5461">
      <w:bodyDiv w:val="1"/>
      <w:marLeft w:val="0"/>
      <w:marRight w:val="0"/>
      <w:marTop w:val="0"/>
      <w:marBottom w:val="0"/>
      <w:divBdr>
        <w:top w:val="none" w:sz="0" w:space="0" w:color="auto"/>
        <w:left w:val="none" w:sz="0" w:space="0" w:color="auto"/>
        <w:bottom w:val="none" w:sz="0" w:space="0" w:color="auto"/>
        <w:right w:val="none" w:sz="0" w:space="0" w:color="auto"/>
      </w:divBdr>
    </w:div>
    <w:div w:id="140853031">
      <w:bodyDiv w:val="1"/>
      <w:marLeft w:val="0"/>
      <w:marRight w:val="0"/>
      <w:marTop w:val="0"/>
      <w:marBottom w:val="0"/>
      <w:divBdr>
        <w:top w:val="none" w:sz="0" w:space="0" w:color="auto"/>
        <w:left w:val="none" w:sz="0" w:space="0" w:color="auto"/>
        <w:bottom w:val="none" w:sz="0" w:space="0" w:color="auto"/>
        <w:right w:val="none" w:sz="0" w:space="0" w:color="auto"/>
      </w:divBdr>
    </w:div>
    <w:div w:id="642127199">
      <w:bodyDiv w:val="1"/>
      <w:marLeft w:val="0"/>
      <w:marRight w:val="0"/>
      <w:marTop w:val="0"/>
      <w:marBottom w:val="0"/>
      <w:divBdr>
        <w:top w:val="none" w:sz="0" w:space="0" w:color="auto"/>
        <w:left w:val="none" w:sz="0" w:space="0" w:color="auto"/>
        <w:bottom w:val="none" w:sz="0" w:space="0" w:color="auto"/>
        <w:right w:val="none" w:sz="0" w:space="0" w:color="auto"/>
      </w:divBdr>
    </w:div>
    <w:div w:id="663969271">
      <w:bodyDiv w:val="1"/>
      <w:marLeft w:val="0"/>
      <w:marRight w:val="0"/>
      <w:marTop w:val="0"/>
      <w:marBottom w:val="0"/>
      <w:divBdr>
        <w:top w:val="none" w:sz="0" w:space="0" w:color="auto"/>
        <w:left w:val="none" w:sz="0" w:space="0" w:color="auto"/>
        <w:bottom w:val="none" w:sz="0" w:space="0" w:color="auto"/>
        <w:right w:val="none" w:sz="0" w:space="0" w:color="auto"/>
      </w:divBdr>
    </w:div>
    <w:div w:id="692191442">
      <w:bodyDiv w:val="1"/>
      <w:marLeft w:val="0"/>
      <w:marRight w:val="0"/>
      <w:marTop w:val="0"/>
      <w:marBottom w:val="0"/>
      <w:divBdr>
        <w:top w:val="none" w:sz="0" w:space="0" w:color="auto"/>
        <w:left w:val="none" w:sz="0" w:space="0" w:color="auto"/>
        <w:bottom w:val="none" w:sz="0" w:space="0" w:color="auto"/>
        <w:right w:val="none" w:sz="0" w:space="0" w:color="auto"/>
      </w:divBdr>
    </w:div>
    <w:div w:id="850872036">
      <w:bodyDiv w:val="1"/>
      <w:marLeft w:val="0"/>
      <w:marRight w:val="0"/>
      <w:marTop w:val="0"/>
      <w:marBottom w:val="0"/>
      <w:divBdr>
        <w:top w:val="none" w:sz="0" w:space="0" w:color="auto"/>
        <w:left w:val="none" w:sz="0" w:space="0" w:color="auto"/>
        <w:bottom w:val="none" w:sz="0" w:space="0" w:color="auto"/>
        <w:right w:val="none" w:sz="0" w:space="0" w:color="auto"/>
      </w:divBdr>
    </w:div>
    <w:div w:id="859121403">
      <w:bodyDiv w:val="1"/>
      <w:marLeft w:val="0"/>
      <w:marRight w:val="0"/>
      <w:marTop w:val="0"/>
      <w:marBottom w:val="0"/>
      <w:divBdr>
        <w:top w:val="none" w:sz="0" w:space="0" w:color="auto"/>
        <w:left w:val="none" w:sz="0" w:space="0" w:color="auto"/>
        <w:bottom w:val="none" w:sz="0" w:space="0" w:color="auto"/>
        <w:right w:val="none" w:sz="0" w:space="0" w:color="auto"/>
      </w:divBdr>
    </w:div>
    <w:div w:id="936132897">
      <w:bodyDiv w:val="1"/>
      <w:marLeft w:val="0"/>
      <w:marRight w:val="0"/>
      <w:marTop w:val="0"/>
      <w:marBottom w:val="0"/>
      <w:divBdr>
        <w:top w:val="none" w:sz="0" w:space="0" w:color="auto"/>
        <w:left w:val="none" w:sz="0" w:space="0" w:color="auto"/>
        <w:bottom w:val="none" w:sz="0" w:space="0" w:color="auto"/>
        <w:right w:val="none" w:sz="0" w:space="0" w:color="auto"/>
      </w:divBdr>
    </w:div>
    <w:div w:id="1076169496">
      <w:bodyDiv w:val="1"/>
      <w:marLeft w:val="0"/>
      <w:marRight w:val="0"/>
      <w:marTop w:val="0"/>
      <w:marBottom w:val="0"/>
      <w:divBdr>
        <w:top w:val="none" w:sz="0" w:space="0" w:color="auto"/>
        <w:left w:val="none" w:sz="0" w:space="0" w:color="auto"/>
        <w:bottom w:val="none" w:sz="0" w:space="0" w:color="auto"/>
        <w:right w:val="none" w:sz="0" w:space="0" w:color="auto"/>
      </w:divBdr>
    </w:div>
    <w:div w:id="1274366513">
      <w:bodyDiv w:val="1"/>
      <w:marLeft w:val="0"/>
      <w:marRight w:val="0"/>
      <w:marTop w:val="0"/>
      <w:marBottom w:val="0"/>
      <w:divBdr>
        <w:top w:val="none" w:sz="0" w:space="0" w:color="auto"/>
        <w:left w:val="none" w:sz="0" w:space="0" w:color="auto"/>
        <w:bottom w:val="none" w:sz="0" w:space="0" w:color="auto"/>
        <w:right w:val="none" w:sz="0" w:space="0" w:color="auto"/>
      </w:divBdr>
    </w:div>
    <w:div w:id="1274483700">
      <w:bodyDiv w:val="1"/>
      <w:marLeft w:val="0"/>
      <w:marRight w:val="0"/>
      <w:marTop w:val="0"/>
      <w:marBottom w:val="0"/>
      <w:divBdr>
        <w:top w:val="none" w:sz="0" w:space="0" w:color="auto"/>
        <w:left w:val="none" w:sz="0" w:space="0" w:color="auto"/>
        <w:bottom w:val="none" w:sz="0" w:space="0" w:color="auto"/>
        <w:right w:val="none" w:sz="0" w:space="0" w:color="auto"/>
      </w:divBdr>
    </w:div>
    <w:div w:id="1350184116">
      <w:bodyDiv w:val="1"/>
      <w:marLeft w:val="0"/>
      <w:marRight w:val="0"/>
      <w:marTop w:val="0"/>
      <w:marBottom w:val="0"/>
      <w:divBdr>
        <w:top w:val="none" w:sz="0" w:space="0" w:color="auto"/>
        <w:left w:val="none" w:sz="0" w:space="0" w:color="auto"/>
        <w:bottom w:val="none" w:sz="0" w:space="0" w:color="auto"/>
        <w:right w:val="none" w:sz="0" w:space="0" w:color="auto"/>
      </w:divBdr>
    </w:div>
    <w:div w:id="1411930774">
      <w:bodyDiv w:val="1"/>
      <w:marLeft w:val="0"/>
      <w:marRight w:val="0"/>
      <w:marTop w:val="0"/>
      <w:marBottom w:val="0"/>
      <w:divBdr>
        <w:top w:val="none" w:sz="0" w:space="0" w:color="auto"/>
        <w:left w:val="none" w:sz="0" w:space="0" w:color="auto"/>
        <w:bottom w:val="none" w:sz="0" w:space="0" w:color="auto"/>
        <w:right w:val="none" w:sz="0" w:space="0" w:color="auto"/>
      </w:divBdr>
    </w:div>
    <w:div w:id="1464470151">
      <w:bodyDiv w:val="1"/>
      <w:marLeft w:val="0"/>
      <w:marRight w:val="0"/>
      <w:marTop w:val="0"/>
      <w:marBottom w:val="0"/>
      <w:divBdr>
        <w:top w:val="none" w:sz="0" w:space="0" w:color="auto"/>
        <w:left w:val="none" w:sz="0" w:space="0" w:color="auto"/>
        <w:bottom w:val="none" w:sz="0" w:space="0" w:color="auto"/>
        <w:right w:val="none" w:sz="0" w:space="0" w:color="auto"/>
      </w:divBdr>
    </w:div>
    <w:div w:id="1540970864">
      <w:bodyDiv w:val="1"/>
      <w:marLeft w:val="0"/>
      <w:marRight w:val="0"/>
      <w:marTop w:val="0"/>
      <w:marBottom w:val="0"/>
      <w:divBdr>
        <w:top w:val="none" w:sz="0" w:space="0" w:color="auto"/>
        <w:left w:val="none" w:sz="0" w:space="0" w:color="auto"/>
        <w:bottom w:val="none" w:sz="0" w:space="0" w:color="auto"/>
        <w:right w:val="none" w:sz="0" w:space="0" w:color="auto"/>
      </w:divBdr>
    </w:div>
    <w:div w:id="1769617535">
      <w:bodyDiv w:val="1"/>
      <w:marLeft w:val="0"/>
      <w:marRight w:val="0"/>
      <w:marTop w:val="0"/>
      <w:marBottom w:val="0"/>
      <w:divBdr>
        <w:top w:val="none" w:sz="0" w:space="0" w:color="auto"/>
        <w:left w:val="none" w:sz="0" w:space="0" w:color="auto"/>
        <w:bottom w:val="none" w:sz="0" w:space="0" w:color="auto"/>
        <w:right w:val="none" w:sz="0" w:space="0" w:color="auto"/>
      </w:divBdr>
    </w:div>
    <w:div w:id="1819152258">
      <w:bodyDiv w:val="1"/>
      <w:marLeft w:val="0"/>
      <w:marRight w:val="0"/>
      <w:marTop w:val="0"/>
      <w:marBottom w:val="0"/>
      <w:divBdr>
        <w:top w:val="none" w:sz="0" w:space="0" w:color="auto"/>
        <w:left w:val="none" w:sz="0" w:space="0" w:color="auto"/>
        <w:bottom w:val="none" w:sz="0" w:space="0" w:color="auto"/>
        <w:right w:val="none" w:sz="0" w:space="0" w:color="auto"/>
      </w:divBdr>
    </w:div>
    <w:div w:id="2016109420">
      <w:bodyDiv w:val="1"/>
      <w:marLeft w:val="0"/>
      <w:marRight w:val="0"/>
      <w:marTop w:val="0"/>
      <w:marBottom w:val="0"/>
      <w:divBdr>
        <w:top w:val="none" w:sz="0" w:space="0" w:color="auto"/>
        <w:left w:val="none" w:sz="0" w:space="0" w:color="auto"/>
        <w:bottom w:val="none" w:sz="0" w:space="0" w:color="auto"/>
        <w:right w:val="none" w:sz="0" w:space="0" w:color="auto"/>
      </w:divBdr>
    </w:div>
    <w:div w:id="2064401278">
      <w:bodyDiv w:val="1"/>
      <w:marLeft w:val="0"/>
      <w:marRight w:val="0"/>
      <w:marTop w:val="0"/>
      <w:marBottom w:val="0"/>
      <w:divBdr>
        <w:top w:val="none" w:sz="0" w:space="0" w:color="auto"/>
        <w:left w:val="none" w:sz="0" w:space="0" w:color="auto"/>
        <w:bottom w:val="none" w:sz="0" w:space="0" w:color="auto"/>
        <w:right w:val="none" w:sz="0" w:space="0" w:color="auto"/>
      </w:divBdr>
    </w:div>
    <w:div w:id="2081323785">
      <w:bodyDiv w:val="1"/>
      <w:marLeft w:val="0"/>
      <w:marRight w:val="0"/>
      <w:marTop w:val="0"/>
      <w:marBottom w:val="0"/>
      <w:divBdr>
        <w:top w:val="none" w:sz="0" w:space="0" w:color="auto"/>
        <w:left w:val="none" w:sz="0" w:space="0" w:color="auto"/>
        <w:bottom w:val="none" w:sz="0" w:space="0" w:color="auto"/>
        <w:right w:val="none" w:sz="0" w:space="0" w:color="auto"/>
      </w:divBdr>
    </w:div>
    <w:div w:id="209500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eibo.com/ttarticle/p/show?id=230940439726410891293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mp.weixin.qq.com/s/Mm5gZGtXo87p4O1LvY9V3w" TargetMode="External"/><Relationship Id="rId11" Type="http://schemas.openxmlformats.org/officeDocument/2006/relationships/hyperlink" Target="https://mp.weixin.qq.com/s/PCo3-w5NpSHjWUjD8drRuw" TargetMode="External"/><Relationship Id="rId12" Type="http://schemas.openxmlformats.org/officeDocument/2006/relationships/hyperlink" Target="https://mp.weixin.qq.com/s/pes-xpFaP3mLstPLsMYRCQ" TargetMode="External"/><Relationship Id="rId13" Type="http://schemas.openxmlformats.org/officeDocument/2006/relationships/hyperlink" Target="https://mp.weixin.qq.com/s/cLqImFsh-vGXzGYYQ7e-bQ" TargetMode="External"/><Relationship Id="rId14" Type="http://schemas.openxmlformats.org/officeDocument/2006/relationships/hyperlink" Target="https://gephi.org/" TargetMode="External"/><Relationship Id="rId15" Type="http://schemas.openxmlformats.org/officeDocument/2006/relationships/hyperlink" Target="http://ictclas.nlpir.org/" TargetMode="External"/><Relationship Id="rId16" Type="http://schemas.openxmlformats.org/officeDocument/2006/relationships/hyperlink" Target="https://github.com/fxsjy/jieba" TargetMode="External"/><Relationship Id="rId17" Type="http://schemas.openxmlformats.org/officeDocument/2006/relationships/hyperlink" Target="https://github.com/d3/d3/wiki/Tutorials" TargetMode="External"/><Relationship Id="rId18" Type="http://schemas.openxmlformats.org/officeDocument/2006/relationships/hyperlink" Target="https://github.com/isnowfy/snownlp"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p.weixin.qq.com/s/Go2qoM4tzqp1L8h3UkP_-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yu/Library/Containers/com.microsoft.Word/Data/Library/Caches/2052/TM10002082/&#21019;&#24314;&#22823;&#3243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6B02BBA-53C5-494E-AD12-23ADD3F4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创建大纲.dotx</Template>
  <TotalTime>193</TotalTime>
  <Pages>5</Pages>
  <Words>652</Words>
  <Characters>3719</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463</cp:revision>
  <dcterms:created xsi:type="dcterms:W3CDTF">2020-02-25T08:28:00Z</dcterms:created>
  <dcterms:modified xsi:type="dcterms:W3CDTF">2020-02-25T15:51:00Z</dcterms:modified>
</cp:coreProperties>
</file>